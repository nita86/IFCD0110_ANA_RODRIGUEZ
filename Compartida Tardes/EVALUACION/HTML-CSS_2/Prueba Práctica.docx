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3CE" w:rsidRPr="009B3EEB" w:rsidRDefault="00D963CE" w:rsidP="00D963CE">
      <w:pPr>
        <w:spacing w:after="160" w:line="259" w:lineRule="auto"/>
        <w:rPr>
          <w:rFonts w:asciiTheme="minorHAnsi" w:eastAsiaTheme="minorHAnsi" w:hAnsiTheme="minorHAnsi" w:cstheme="minorBidi"/>
          <w:sz w:val="28"/>
          <w:szCs w:val="22"/>
          <w:lang w:eastAsia="en-US"/>
        </w:rPr>
      </w:pPr>
      <w:r w:rsidRPr="009B3EEB">
        <w:rPr>
          <w:rFonts w:asciiTheme="minorHAnsi" w:eastAsiaTheme="minorHAnsi" w:hAnsiTheme="minorHAnsi" w:cstheme="minorBidi"/>
          <w:b/>
          <w:sz w:val="32"/>
          <w:szCs w:val="32"/>
          <w:lang w:eastAsia="en-US"/>
        </w:rPr>
        <w:t>Instrucciones</w:t>
      </w:r>
      <w:r w:rsidR="004A4C7D" w:rsidRPr="009B3EEB">
        <w:rPr>
          <w:rFonts w:asciiTheme="minorHAnsi" w:eastAsiaTheme="minorHAnsi" w:hAnsiTheme="minorHAnsi" w:cstheme="minorBidi"/>
          <w:b/>
          <w:sz w:val="32"/>
          <w:szCs w:val="32"/>
          <w:lang w:eastAsia="en-US"/>
        </w:rPr>
        <w:t xml:space="preserve"> para crear el Sitio Web.</w:t>
      </w:r>
    </w:p>
    <w:p w:rsidR="00D963CE" w:rsidRPr="00D963CE" w:rsidRDefault="00D963CE" w:rsidP="00D963CE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D963CE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Carpeta de trabajo</w:t>
      </w:r>
      <w:r w:rsidRPr="00D963CE">
        <w:rPr>
          <w:rFonts w:asciiTheme="minorHAnsi" w:eastAsiaTheme="minorHAnsi" w:hAnsiTheme="minorHAnsi" w:cstheme="minorBidi"/>
          <w:sz w:val="22"/>
          <w:szCs w:val="22"/>
          <w:lang w:eastAsia="en-US"/>
        </w:rPr>
        <w:t>:</w:t>
      </w:r>
    </w:p>
    <w:p w:rsidR="00D963CE" w:rsidRPr="00D963CE" w:rsidRDefault="00D963CE" w:rsidP="00733362">
      <w:pPr>
        <w:numPr>
          <w:ilvl w:val="0"/>
          <w:numId w:val="1"/>
        </w:numPr>
        <w:spacing w:after="160" w:line="259" w:lineRule="auto"/>
        <w:contextualSpacing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D963C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Crear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una </w:t>
      </w:r>
      <w:r w:rsidRPr="00D963CE">
        <w:rPr>
          <w:rFonts w:asciiTheme="minorHAnsi" w:eastAsiaTheme="minorHAnsi" w:hAnsiTheme="minorHAnsi" w:cstheme="minorBidi"/>
          <w:sz w:val="22"/>
          <w:szCs w:val="22"/>
          <w:lang w:eastAsia="en-US"/>
        </w:rPr>
        <w:t>carpeta con el nombre “</w:t>
      </w:r>
      <w:r w:rsidR="00E562C3" w:rsidRPr="00E562C3">
        <w:rPr>
          <w:rFonts w:asciiTheme="minorHAnsi" w:eastAsiaTheme="minorHAnsi" w:hAnsiTheme="minorHAnsi" w:cstheme="minorBidi"/>
          <w:sz w:val="22"/>
          <w:szCs w:val="22"/>
          <w:lang w:eastAsia="en-US"/>
        </w:rPr>
        <w:t>nombreAlumno</w:t>
      </w:r>
      <w:r w:rsidRPr="00D963CE">
        <w:rPr>
          <w:rFonts w:asciiTheme="minorHAnsi" w:eastAsiaTheme="minorHAnsi" w:hAnsiTheme="minorHAnsi" w:cstheme="minorBidi"/>
          <w:sz w:val="22"/>
          <w:szCs w:val="22"/>
          <w:lang w:eastAsia="en-US"/>
        </w:rPr>
        <w:t>” en tu carpeta de trabajo.</w:t>
      </w:r>
    </w:p>
    <w:p w:rsidR="00D963CE" w:rsidRDefault="00D963CE" w:rsidP="00733362">
      <w:pPr>
        <w:numPr>
          <w:ilvl w:val="0"/>
          <w:numId w:val="1"/>
        </w:numPr>
        <w:spacing w:after="160" w:line="259" w:lineRule="auto"/>
        <w:contextualSpacing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D963CE">
        <w:rPr>
          <w:rFonts w:asciiTheme="minorHAnsi" w:eastAsiaTheme="minorHAnsi" w:hAnsiTheme="minorHAnsi" w:cstheme="minorBidi"/>
          <w:sz w:val="22"/>
          <w:szCs w:val="22"/>
          <w:lang w:eastAsia="en-US"/>
        </w:rPr>
        <w:t>Crear carpetas</w:t>
      </w:r>
      <w:r w:rsidR="00E562C3">
        <w:rPr>
          <w:rFonts w:asciiTheme="minorHAnsi" w:eastAsiaTheme="minorHAnsi" w:hAnsiTheme="minorHAnsi" w:cstheme="minorBidi"/>
          <w:sz w:val="22"/>
          <w:szCs w:val="22"/>
          <w:lang w:eastAsia="en-US"/>
        </w:rPr>
        <w:t>, “asset”</w:t>
      </w:r>
      <w:r w:rsidRPr="00D963C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“css”, “</w:t>
      </w:r>
      <w:r w:rsidR="008B00F9">
        <w:rPr>
          <w:rFonts w:asciiTheme="minorHAnsi" w:eastAsiaTheme="minorHAnsi" w:hAnsiTheme="minorHAnsi" w:cstheme="minorBidi"/>
          <w:sz w:val="22"/>
          <w:szCs w:val="22"/>
          <w:lang w:eastAsia="en-US"/>
        </w:rPr>
        <w:t>js</w:t>
      </w:r>
      <w:r w:rsidRPr="00D963CE">
        <w:rPr>
          <w:rFonts w:asciiTheme="minorHAnsi" w:eastAsiaTheme="minorHAnsi" w:hAnsiTheme="minorHAnsi" w:cstheme="minorBidi"/>
          <w:sz w:val="22"/>
          <w:szCs w:val="22"/>
          <w:lang w:eastAsia="en-US"/>
        </w:rPr>
        <w:t>”, “img” dentro de la carpeta “</w:t>
      </w:r>
      <w:r w:rsidR="008B00F9">
        <w:rPr>
          <w:rFonts w:asciiTheme="minorHAnsi" w:eastAsiaTheme="minorHAnsi" w:hAnsiTheme="minorHAnsi" w:cstheme="minorBidi"/>
          <w:sz w:val="22"/>
          <w:szCs w:val="22"/>
          <w:lang w:eastAsia="en-US"/>
        </w:rPr>
        <w:t>n</w:t>
      </w:r>
      <w:r w:rsidR="00E562C3" w:rsidRPr="00E562C3">
        <w:rPr>
          <w:rFonts w:asciiTheme="minorHAnsi" w:eastAsiaTheme="minorHAnsi" w:hAnsiTheme="minorHAnsi" w:cstheme="minorBidi"/>
          <w:sz w:val="22"/>
          <w:szCs w:val="22"/>
          <w:lang w:eastAsia="en-US"/>
        </w:rPr>
        <w:t>ombreAlumno</w:t>
      </w:r>
      <w:r w:rsidRPr="00D963CE">
        <w:rPr>
          <w:rFonts w:asciiTheme="minorHAnsi" w:eastAsiaTheme="minorHAnsi" w:hAnsiTheme="minorHAnsi" w:cstheme="minorBidi"/>
          <w:sz w:val="22"/>
          <w:szCs w:val="22"/>
          <w:lang w:eastAsia="en-US"/>
        </w:rPr>
        <w:t>”.</w:t>
      </w:r>
    </w:p>
    <w:p w:rsidR="00D963CE" w:rsidRPr="00D963CE" w:rsidRDefault="00D963CE" w:rsidP="00D963CE">
      <w:pPr>
        <w:spacing w:after="160" w:line="259" w:lineRule="auto"/>
        <w:ind w:left="720"/>
        <w:contextualSpacing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D963CE" w:rsidRPr="00D963CE" w:rsidRDefault="00D963CE" w:rsidP="00D963CE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D963CE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 xml:space="preserve">Documentos de la </w:t>
      </w:r>
      <w:r w:rsidR="009E3661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página web</w:t>
      </w:r>
      <w:r w:rsidRPr="00D963CE">
        <w:rPr>
          <w:rFonts w:asciiTheme="minorHAnsi" w:eastAsiaTheme="minorHAnsi" w:hAnsiTheme="minorHAnsi" w:cstheme="minorBidi"/>
          <w:sz w:val="22"/>
          <w:szCs w:val="22"/>
          <w:lang w:eastAsia="en-US"/>
        </w:rPr>
        <w:t>:</w:t>
      </w:r>
    </w:p>
    <w:p w:rsidR="008B00F9" w:rsidRDefault="008B00F9" w:rsidP="00733362">
      <w:pPr>
        <w:numPr>
          <w:ilvl w:val="0"/>
          <w:numId w:val="5"/>
        </w:numPr>
        <w:spacing w:after="160" w:line="259" w:lineRule="auto"/>
        <w:contextualSpacing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En la carpeta “nombreAlumno”, debe contener fichero index.html</w:t>
      </w:r>
    </w:p>
    <w:p w:rsidR="00D963CE" w:rsidRPr="00D963CE" w:rsidRDefault="00D963CE" w:rsidP="00733362">
      <w:pPr>
        <w:numPr>
          <w:ilvl w:val="0"/>
          <w:numId w:val="5"/>
        </w:numPr>
        <w:spacing w:after="160" w:line="259" w:lineRule="auto"/>
        <w:contextualSpacing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D963C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La carpeta “css” debe contener un documento CSS con los estilos de la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página web</w:t>
      </w:r>
      <w:r w:rsidRPr="00D963CE"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</w:p>
    <w:p w:rsidR="00D963CE" w:rsidRDefault="00D963CE" w:rsidP="00733362">
      <w:pPr>
        <w:numPr>
          <w:ilvl w:val="0"/>
          <w:numId w:val="5"/>
        </w:numPr>
        <w:spacing w:after="160" w:line="259" w:lineRule="auto"/>
        <w:contextualSpacing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D963C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La carpeta “img” debe contener todas las imágenes </w:t>
      </w:r>
      <w:r w:rsidR="00F9143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de cada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página web</w:t>
      </w:r>
      <w:r w:rsidRPr="00D963CE"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</w:p>
    <w:p w:rsidR="008B00F9" w:rsidRDefault="008B00F9" w:rsidP="00733362">
      <w:pPr>
        <w:numPr>
          <w:ilvl w:val="0"/>
          <w:numId w:val="5"/>
        </w:numPr>
        <w:spacing w:after="160" w:line="259" w:lineRule="auto"/>
        <w:contextualSpacing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La carpeta “js” debe contener fichero js con el cierre de ventana emergente cookies. </w:t>
      </w:r>
    </w:p>
    <w:p w:rsidR="009E3661" w:rsidRPr="00D963CE" w:rsidRDefault="009E3661" w:rsidP="009E3661">
      <w:pPr>
        <w:spacing w:after="160" w:line="259" w:lineRule="auto"/>
        <w:ind w:left="720"/>
        <w:contextualSpacing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D963CE" w:rsidRPr="00D963CE" w:rsidRDefault="00D963CE" w:rsidP="00D963CE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D963CE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Entorno del</w:t>
      </w:r>
      <w:r w:rsidR="00444E87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 xml:space="preserve"> sitio web</w:t>
      </w:r>
      <w:r w:rsidRPr="00D963CE">
        <w:rPr>
          <w:rFonts w:asciiTheme="minorHAnsi" w:eastAsiaTheme="minorHAnsi" w:hAnsiTheme="minorHAnsi" w:cstheme="minorBidi"/>
          <w:sz w:val="22"/>
          <w:szCs w:val="22"/>
          <w:lang w:eastAsia="en-US"/>
        </w:rPr>
        <w:t>:</w:t>
      </w:r>
    </w:p>
    <w:p w:rsidR="00C84E99" w:rsidRDefault="008B00F9" w:rsidP="00C84E99">
      <w:pPr>
        <w:numPr>
          <w:ilvl w:val="0"/>
          <w:numId w:val="2"/>
        </w:numPr>
        <w:spacing w:after="160" w:line="259" w:lineRule="auto"/>
        <w:contextualSpacing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La </w:t>
      </w:r>
      <w:r w:rsidR="00C84E99">
        <w:rPr>
          <w:rFonts w:asciiTheme="minorHAnsi" w:eastAsiaTheme="minorHAnsi" w:hAnsiTheme="minorHAnsi" w:cstheme="minorBidi"/>
          <w:sz w:val="22"/>
          <w:szCs w:val="22"/>
          <w:lang w:eastAsia="en-US"/>
        </w:rPr>
        <w:t>página web</w:t>
      </w:r>
      <w:r w:rsidR="00C84E99" w:rsidRPr="00D963C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debe de estar formada por </w:t>
      </w:r>
      <w:r w:rsidR="00C84E9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un menú de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navegación en la parte superior, que contiene subménu</w:t>
      </w:r>
    </w:p>
    <w:p w:rsidR="008A151B" w:rsidRDefault="008A151B" w:rsidP="00C84E99">
      <w:pPr>
        <w:numPr>
          <w:ilvl w:val="0"/>
          <w:numId w:val="2"/>
        </w:numPr>
        <w:spacing w:after="160" w:line="259" w:lineRule="auto"/>
        <w:contextualSpacing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A continuación,</w:t>
      </w:r>
      <w:r w:rsidR="008B00F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tendremos las distintas secciones de nuestra tienda y mediante el icono de leer más se debe acceder a futuras páginas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</w:p>
    <w:p w:rsidR="0023212B" w:rsidRDefault="008B00F9" w:rsidP="00316D00">
      <w:pPr>
        <w:numPr>
          <w:ilvl w:val="0"/>
          <w:numId w:val="2"/>
        </w:numPr>
        <w:spacing w:after="160" w:line="259" w:lineRule="auto"/>
        <w:contextualSpacing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Luego tendremos una sección donde el usuario se podrá unir a nuestra newsletter. </w:t>
      </w:r>
    </w:p>
    <w:p w:rsidR="007B05E1" w:rsidRDefault="008B00F9" w:rsidP="00316D00">
      <w:pPr>
        <w:numPr>
          <w:ilvl w:val="0"/>
          <w:numId w:val="2"/>
        </w:numPr>
        <w:spacing w:after="160" w:line="259" w:lineRule="auto"/>
        <w:contextualSpacing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Habrá un footer con los distintos métodos de pago y envió que se puede realizar. </w:t>
      </w:r>
    </w:p>
    <w:p w:rsidR="00C84E99" w:rsidRPr="00C84E99" w:rsidRDefault="008B00F9" w:rsidP="00C84E99">
      <w:pPr>
        <w:numPr>
          <w:ilvl w:val="0"/>
          <w:numId w:val="2"/>
        </w:numPr>
        <w:spacing w:after="160" w:line="259" w:lineRule="auto"/>
        <w:contextualSpacing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También existirá una zona donde el usuario debe aceptar las cookies. </w:t>
      </w:r>
    </w:p>
    <w:p w:rsidR="009E3661" w:rsidRPr="00D963CE" w:rsidRDefault="009E3661" w:rsidP="009E3661">
      <w:pPr>
        <w:spacing w:after="160" w:line="259" w:lineRule="auto"/>
        <w:ind w:left="720"/>
        <w:contextualSpacing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D963CE" w:rsidRPr="00D963CE" w:rsidRDefault="00444E87" w:rsidP="00D963CE">
      <w:pPr>
        <w:spacing w:after="160" w:line="259" w:lineRule="auto"/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Me</w:t>
      </w:r>
      <w:r w:rsidR="009E3661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nú de navegación</w:t>
      </w:r>
      <w:r w:rsidR="00D963CE" w:rsidRPr="00D963CE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:</w:t>
      </w:r>
    </w:p>
    <w:p w:rsidR="006D7570" w:rsidRDefault="006D7570" w:rsidP="00733362">
      <w:pPr>
        <w:numPr>
          <w:ilvl w:val="0"/>
          <w:numId w:val="7"/>
        </w:numPr>
        <w:spacing w:after="160" w:line="259" w:lineRule="auto"/>
        <w:contextualSpacing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Este menú tendrá que estar visible siempre. </w:t>
      </w:r>
    </w:p>
    <w:p w:rsidR="00BB37E4" w:rsidRDefault="00BB37E4" w:rsidP="00733362">
      <w:pPr>
        <w:numPr>
          <w:ilvl w:val="0"/>
          <w:numId w:val="7"/>
        </w:numPr>
        <w:spacing w:after="160" w:line="259" w:lineRule="auto"/>
        <w:contextualSpacing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El menú de navegación </w:t>
      </w:r>
      <w:r w:rsidR="008207C6">
        <w:rPr>
          <w:rFonts w:asciiTheme="minorHAnsi" w:eastAsiaTheme="minorHAnsi" w:hAnsiTheme="minorHAnsi" w:cstheme="minorBidi"/>
          <w:sz w:val="22"/>
          <w:szCs w:val="22"/>
          <w:lang w:eastAsia="en-US"/>
        </w:rPr>
        <w:t>estará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="008207C6">
        <w:rPr>
          <w:rFonts w:asciiTheme="minorHAnsi" w:eastAsiaTheme="minorHAnsi" w:hAnsiTheme="minorHAnsi" w:cstheme="minorBidi"/>
          <w:sz w:val="22"/>
          <w:szCs w:val="22"/>
          <w:lang w:eastAsia="en-US"/>
        </w:rPr>
        <w:t>compuesto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por una lista desordenada</w:t>
      </w:r>
      <w:r w:rsidR="002829F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y </w:t>
      </w:r>
      <w:r w:rsidR="009B3EE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estará </w:t>
      </w:r>
      <w:r w:rsidR="00E562C3">
        <w:rPr>
          <w:rFonts w:asciiTheme="minorHAnsi" w:eastAsiaTheme="minorHAnsi" w:hAnsiTheme="minorHAnsi" w:cstheme="minorBidi"/>
          <w:sz w:val="22"/>
          <w:szCs w:val="22"/>
          <w:lang w:eastAsia="en-US"/>
        </w:rPr>
        <w:t>centrado</w:t>
      </w:r>
      <w:r w:rsidR="0074559E"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</w:p>
    <w:p w:rsidR="008B00F9" w:rsidRDefault="009E3661" w:rsidP="00733362">
      <w:pPr>
        <w:numPr>
          <w:ilvl w:val="0"/>
          <w:numId w:val="7"/>
        </w:numPr>
        <w:spacing w:after="160" w:line="259" w:lineRule="auto"/>
        <w:contextualSpacing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B00F9">
        <w:rPr>
          <w:rFonts w:asciiTheme="minorHAnsi" w:eastAsiaTheme="minorHAnsi" w:hAnsiTheme="minorHAnsi" w:cstheme="minorBidi"/>
          <w:sz w:val="22"/>
          <w:szCs w:val="22"/>
          <w:lang w:eastAsia="en-US"/>
        </w:rPr>
        <w:t>Debe m</w:t>
      </w:r>
      <w:r w:rsidR="00D963CE" w:rsidRPr="008B00F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ostrar </w:t>
      </w:r>
      <w:r w:rsidRPr="008B00F9">
        <w:rPr>
          <w:rFonts w:asciiTheme="minorHAnsi" w:eastAsiaTheme="minorHAnsi" w:hAnsiTheme="minorHAnsi" w:cstheme="minorBidi"/>
          <w:sz w:val="22"/>
          <w:szCs w:val="22"/>
          <w:lang w:eastAsia="en-US"/>
        </w:rPr>
        <w:t>4</w:t>
      </w:r>
      <w:r w:rsidR="00D963CE" w:rsidRPr="008B00F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enlaces, </w:t>
      </w:r>
      <w:r w:rsidR="008B00F9" w:rsidRPr="008B00F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niño, mujer, hombre y accesorios. </w:t>
      </w:r>
    </w:p>
    <w:p w:rsidR="00D963CE" w:rsidRDefault="008B00F9" w:rsidP="00733362">
      <w:pPr>
        <w:numPr>
          <w:ilvl w:val="0"/>
          <w:numId w:val="7"/>
        </w:numPr>
        <w:spacing w:after="160" w:line="259" w:lineRule="auto"/>
        <w:contextualSpacing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El área de menú contendrá otro submenú, que tendrá los accesos a, camisa, pantalón, falda y zapato. </w:t>
      </w:r>
    </w:p>
    <w:p w:rsidR="008B00F9" w:rsidRPr="008B00F9" w:rsidRDefault="008B00F9" w:rsidP="008B00F9">
      <w:pPr>
        <w:numPr>
          <w:ilvl w:val="0"/>
          <w:numId w:val="7"/>
        </w:numPr>
        <w:spacing w:after="160" w:line="259" w:lineRule="auto"/>
        <w:contextualSpacing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El color de fondo del menú principal o header será, </w:t>
      </w:r>
      <w:r w:rsidRPr="008B00F9">
        <w:rPr>
          <w:rFonts w:asciiTheme="minorHAnsi" w:eastAsiaTheme="minorHAnsi" w:hAnsiTheme="minorHAnsi" w:cstheme="minorBidi"/>
          <w:sz w:val="22"/>
          <w:szCs w:val="22"/>
          <w:lang w:eastAsia="en-US"/>
        </w:rPr>
        <w:t>C3B7BC</w:t>
      </w:r>
    </w:p>
    <w:p w:rsidR="009E3661" w:rsidRDefault="009E3661" w:rsidP="009E3661">
      <w:pPr>
        <w:spacing w:after="160" w:line="259" w:lineRule="auto"/>
        <w:ind w:left="720"/>
        <w:contextualSpacing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8B00F9" w:rsidRPr="00D963CE" w:rsidRDefault="008B00F9" w:rsidP="008B00F9">
      <w:pPr>
        <w:spacing w:after="160" w:line="259" w:lineRule="auto"/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Imagen de navegación</w:t>
      </w:r>
      <w:r w:rsidRPr="00D963CE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:</w:t>
      </w:r>
    </w:p>
    <w:p w:rsidR="008B00F9" w:rsidRDefault="008B00F9" w:rsidP="008B00F9">
      <w:pPr>
        <w:numPr>
          <w:ilvl w:val="0"/>
          <w:numId w:val="15"/>
        </w:numPr>
        <w:spacing w:after="160" w:line="259" w:lineRule="auto"/>
        <w:contextualSpacing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Se debe adaptar al tamaño del menú creado. </w:t>
      </w:r>
    </w:p>
    <w:p w:rsidR="008B00F9" w:rsidRDefault="008B00F9" w:rsidP="008B00F9">
      <w:pPr>
        <w:numPr>
          <w:ilvl w:val="0"/>
          <w:numId w:val="15"/>
        </w:numPr>
        <w:spacing w:after="160" w:line="259" w:lineRule="auto"/>
        <w:contextualSpacing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Debe ser un hipervínculo que nos lleve a la página home. Estará activa en futuras páginas que se creen. </w:t>
      </w:r>
    </w:p>
    <w:p w:rsidR="008B00F9" w:rsidRPr="00D963CE" w:rsidRDefault="008B00F9" w:rsidP="009E3661">
      <w:pPr>
        <w:spacing w:after="160" w:line="259" w:lineRule="auto"/>
        <w:ind w:left="720"/>
        <w:contextualSpacing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D963CE" w:rsidRPr="00D963CE" w:rsidRDefault="00F41EE5" w:rsidP="00D963CE">
      <w:pPr>
        <w:spacing w:after="160" w:line="259" w:lineRule="auto"/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C</w:t>
      </w:r>
      <w:r w:rsidR="00733362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ontenido de página</w:t>
      </w:r>
      <w:r w:rsidR="008A151B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 xml:space="preserve"> web</w:t>
      </w:r>
      <w:r w:rsidR="00D963CE" w:rsidRPr="00D963CE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:</w:t>
      </w:r>
    </w:p>
    <w:p w:rsidR="00BB37E4" w:rsidRDefault="008B00F9" w:rsidP="008B00F9">
      <w:pPr>
        <w:numPr>
          <w:ilvl w:val="0"/>
          <w:numId w:val="3"/>
        </w:numPr>
        <w:spacing w:after="160" w:line="259" w:lineRule="auto"/>
        <w:ind w:right="-284"/>
        <w:contextualSpacing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El color de fondo en hexadecimal será, </w:t>
      </w:r>
      <w:r w:rsidRPr="008B00F9">
        <w:rPr>
          <w:rFonts w:asciiTheme="minorHAnsi" w:eastAsiaTheme="minorHAnsi" w:hAnsiTheme="minorHAnsi" w:cstheme="minorBidi"/>
          <w:sz w:val="22"/>
          <w:szCs w:val="22"/>
          <w:lang w:eastAsia="en-US"/>
        </w:rPr>
        <w:t>D9D9D6</w:t>
      </w:r>
    </w:p>
    <w:p w:rsidR="006D7570" w:rsidRDefault="006D7570" w:rsidP="006D7570">
      <w:pPr>
        <w:spacing w:after="160" w:line="259" w:lineRule="auto"/>
        <w:ind w:left="720"/>
        <w:contextualSpacing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6D7570" w:rsidRPr="00D963CE" w:rsidRDefault="006D7570" w:rsidP="006D7570">
      <w:pPr>
        <w:spacing w:after="160" w:line="259" w:lineRule="auto"/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Contenido principal de la página</w:t>
      </w:r>
      <w:r w:rsidRPr="00D963CE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:</w:t>
      </w:r>
    </w:p>
    <w:p w:rsidR="006D7570" w:rsidRDefault="006D7570" w:rsidP="006D7570">
      <w:pPr>
        <w:numPr>
          <w:ilvl w:val="0"/>
          <w:numId w:val="16"/>
        </w:numPr>
        <w:spacing w:after="160" w:line="259" w:lineRule="auto"/>
        <w:ind w:right="-284"/>
        <w:contextualSpacing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Tendrá una sección donde se podrá acceder a las distintas secciones de la página desde Leer Más</w:t>
      </w:r>
    </w:p>
    <w:p w:rsidR="00BF2085" w:rsidRDefault="00BF2085" w:rsidP="006D7570">
      <w:pPr>
        <w:numPr>
          <w:ilvl w:val="0"/>
          <w:numId w:val="16"/>
        </w:numPr>
        <w:spacing w:after="160" w:line="259" w:lineRule="auto"/>
        <w:ind w:right="-284"/>
        <w:contextualSpacing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Estos</w:t>
      </w:r>
      <w:r w:rsidR="006D757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bloques estarán compuestos por una et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iqueta de encabezado, que no será h1, por una imagen y por un acceso a la sección de la tienda que está representado.</w:t>
      </w:r>
    </w:p>
    <w:p w:rsidR="00BF2085" w:rsidRDefault="00BF2085" w:rsidP="00BF2085">
      <w:pPr>
        <w:numPr>
          <w:ilvl w:val="0"/>
          <w:numId w:val="16"/>
        </w:numPr>
        <w:spacing w:after="160" w:line="259" w:lineRule="auto"/>
        <w:ind w:right="-284"/>
        <w:contextualSpacing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El color de fondo de estos bloques es, </w:t>
      </w:r>
      <w:r w:rsidRPr="00BF2085">
        <w:rPr>
          <w:rFonts w:asciiTheme="minorHAnsi" w:eastAsiaTheme="minorHAnsi" w:hAnsiTheme="minorHAnsi" w:cstheme="minorBidi"/>
          <w:sz w:val="22"/>
          <w:szCs w:val="22"/>
          <w:lang w:eastAsia="en-US"/>
        </w:rPr>
        <w:t>5F4028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</w:p>
    <w:p w:rsidR="006D7570" w:rsidRDefault="00BF2085" w:rsidP="00BF2085">
      <w:pPr>
        <w:numPr>
          <w:ilvl w:val="0"/>
          <w:numId w:val="16"/>
        </w:numPr>
        <w:spacing w:after="160" w:line="259" w:lineRule="auto"/>
        <w:ind w:right="-284"/>
        <w:contextualSpacing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Los accesos a las secciones no tendrá utilidad. </w:t>
      </w:r>
      <w:r w:rsidR="006D757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</w:p>
    <w:p w:rsidR="006D7570" w:rsidRDefault="006D7570" w:rsidP="006D7570">
      <w:pPr>
        <w:spacing w:after="160" w:line="259" w:lineRule="auto"/>
        <w:contextualSpacing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BF2085" w:rsidRPr="00D963CE" w:rsidRDefault="00BF2085" w:rsidP="006D7570">
      <w:pPr>
        <w:spacing w:after="160" w:line="259" w:lineRule="auto"/>
        <w:contextualSpacing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BF2085" w:rsidRPr="00D963CE" w:rsidRDefault="00BF2085" w:rsidP="00BF2085">
      <w:pPr>
        <w:spacing w:after="160" w:line="259" w:lineRule="auto"/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lastRenderedPageBreak/>
        <w:t>Contenido de acceso a newsletter</w:t>
      </w:r>
      <w:r w:rsidRPr="00D963CE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:</w:t>
      </w:r>
    </w:p>
    <w:p w:rsidR="00BF2085" w:rsidRDefault="00BF2085" w:rsidP="00BF2085">
      <w:pPr>
        <w:numPr>
          <w:ilvl w:val="0"/>
          <w:numId w:val="17"/>
        </w:numPr>
        <w:spacing w:after="160" w:line="259" w:lineRule="auto"/>
        <w:ind w:right="-284"/>
        <w:contextualSpacing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Estará compuesto por una etiqueta de encabezado que no es h1, estará centrada. </w:t>
      </w:r>
    </w:p>
    <w:p w:rsidR="00BF2085" w:rsidRDefault="00BF2085" w:rsidP="00BF2085">
      <w:pPr>
        <w:numPr>
          <w:ilvl w:val="0"/>
          <w:numId w:val="17"/>
        </w:numPr>
        <w:spacing w:after="160" w:line="259" w:lineRule="auto"/>
        <w:ind w:right="-284"/>
        <w:contextualSpacing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Tendrá una etiqueta de entrada donde el usuario podrá escribir su e.mail. </w:t>
      </w:r>
    </w:p>
    <w:p w:rsidR="006D7570" w:rsidRPr="00D963CE" w:rsidRDefault="006D7570" w:rsidP="006D7570">
      <w:pPr>
        <w:spacing w:after="160" w:line="259" w:lineRule="auto"/>
        <w:ind w:left="720"/>
        <w:contextualSpacing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D963CE" w:rsidRPr="00D963CE" w:rsidRDefault="004A4C7D" w:rsidP="00D963CE">
      <w:pPr>
        <w:spacing w:after="160" w:line="259" w:lineRule="auto"/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C</w:t>
      </w:r>
      <w:r w:rsidR="00444E87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 xml:space="preserve">ontenido del </w:t>
      </w:r>
      <w:r w:rsidR="00D963CE" w:rsidRPr="00D963CE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pie</w:t>
      </w:r>
      <w:r w:rsidR="00444E87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 xml:space="preserve"> </w:t>
      </w:r>
      <w:r w:rsidR="00D963CE" w:rsidRPr="00D963CE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de</w:t>
      </w:r>
      <w:r w:rsidR="00444E87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 xml:space="preserve"> </w:t>
      </w:r>
      <w:r w:rsidR="00444E87" w:rsidRPr="00D963CE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página</w:t>
      </w:r>
      <w:r w:rsidR="00444E87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:</w:t>
      </w:r>
    </w:p>
    <w:p w:rsidR="007D50C5" w:rsidRDefault="006D7570" w:rsidP="00733362">
      <w:pPr>
        <w:numPr>
          <w:ilvl w:val="0"/>
          <w:numId w:val="4"/>
        </w:numPr>
        <w:spacing w:after="160" w:line="259" w:lineRule="auto"/>
        <w:contextualSpacing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Estará compuesto por los distintos métodos de pago y formas de envío, se deben poner los iconos de todos ellos. Deben ser listas no ordenadas. </w:t>
      </w:r>
    </w:p>
    <w:p w:rsidR="00502DD7" w:rsidRPr="00502DD7" w:rsidRDefault="006D7570" w:rsidP="006D7570">
      <w:pPr>
        <w:numPr>
          <w:ilvl w:val="0"/>
          <w:numId w:val="4"/>
        </w:numPr>
        <w:spacing w:after="160" w:line="259" w:lineRule="auto"/>
        <w:contextualSpacing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También tendrá en la parte inferior un acceso a las páginas de, Aviso Legal, Política de Privacidad y Baja Newsletter. </w:t>
      </w:r>
    </w:p>
    <w:p w:rsidR="006D7570" w:rsidRDefault="006D7570" w:rsidP="008A151B">
      <w:pPr>
        <w:numPr>
          <w:ilvl w:val="0"/>
          <w:numId w:val="4"/>
        </w:numPr>
        <w:spacing w:after="160" w:line="259" w:lineRule="auto"/>
        <w:contextualSpacing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El color de los distintos elementos será blanco. </w:t>
      </w:r>
    </w:p>
    <w:p w:rsidR="00E562C3" w:rsidRDefault="006D7570" w:rsidP="006D7570">
      <w:pPr>
        <w:numPr>
          <w:ilvl w:val="0"/>
          <w:numId w:val="4"/>
        </w:numPr>
        <w:spacing w:after="160" w:line="259" w:lineRule="auto"/>
        <w:contextualSpacing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El color de fondo de la zona de envíos y pago, </w:t>
      </w:r>
      <w:r w:rsidRPr="006D7570">
        <w:rPr>
          <w:rFonts w:asciiTheme="minorHAnsi" w:eastAsiaTheme="minorHAnsi" w:hAnsiTheme="minorHAnsi" w:cstheme="minorBidi"/>
          <w:sz w:val="22"/>
          <w:szCs w:val="22"/>
          <w:lang w:eastAsia="en-US"/>
        </w:rPr>
        <w:t>2D2926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</w:p>
    <w:p w:rsidR="001B0699" w:rsidRDefault="006D7570" w:rsidP="006D7570">
      <w:pPr>
        <w:numPr>
          <w:ilvl w:val="0"/>
          <w:numId w:val="4"/>
        </w:numPr>
        <w:spacing w:after="160" w:line="259" w:lineRule="auto"/>
        <w:contextualSpacing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El color de fondo de los enlaces a las distintas páginas es, 53565A.</w:t>
      </w:r>
    </w:p>
    <w:p w:rsidR="00E4315C" w:rsidRPr="00E562C3" w:rsidRDefault="006D7570" w:rsidP="006D7570">
      <w:pPr>
        <w:spacing w:after="160" w:line="259" w:lineRule="auto"/>
        <w:ind w:left="720"/>
        <w:contextualSpacing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Debe quedar de la siguiente forma, </w:t>
      </w:r>
    </w:p>
    <w:p w:rsidR="007A7AFB" w:rsidRDefault="007A7AFB" w:rsidP="007A7AFB">
      <w:pPr>
        <w:spacing w:after="160" w:line="259" w:lineRule="auto"/>
        <w:ind w:left="360"/>
        <w:contextualSpacing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1B0699" w:rsidRDefault="006D7570" w:rsidP="007A7AFB">
      <w:pPr>
        <w:spacing w:after="160" w:line="259" w:lineRule="auto"/>
        <w:ind w:left="360"/>
        <w:contextualSpacing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noProof/>
        </w:rPr>
        <w:drawing>
          <wp:inline distT="0" distB="0" distL="0" distR="0" wp14:anchorId="749D4041" wp14:editId="68DAFB3E">
            <wp:extent cx="5612130" cy="659130"/>
            <wp:effectExtent l="0" t="0" r="7620" b="762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5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699" w:rsidRDefault="001B0699" w:rsidP="007A7AFB">
      <w:pPr>
        <w:spacing w:after="160" w:line="259" w:lineRule="auto"/>
        <w:ind w:left="360"/>
        <w:contextualSpacing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E562C3" w:rsidRDefault="00E562C3" w:rsidP="00BF2085">
      <w:pPr>
        <w:spacing w:after="160" w:line="259" w:lineRule="auto"/>
        <w:contextualSpacing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BF2085" w:rsidRPr="00D963CE" w:rsidRDefault="00BF2085" w:rsidP="00BF2085">
      <w:pPr>
        <w:spacing w:after="160" w:line="259" w:lineRule="auto"/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Contenido de política de cookies:</w:t>
      </w:r>
    </w:p>
    <w:p w:rsidR="00BF2085" w:rsidRDefault="00BF2085" w:rsidP="00BF2085">
      <w:pPr>
        <w:numPr>
          <w:ilvl w:val="0"/>
          <w:numId w:val="18"/>
        </w:numPr>
        <w:spacing w:after="160" w:line="259" w:lineRule="auto"/>
        <w:contextualSpacing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BF208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Será un elemento fijo de nuestra web y estará en la parte de debajo. </w:t>
      </w:r>
    </w:p>
    <w:p w:rsidR="00BF2085" w:rsidRDefault="00BF2085" w:rsidP="00BF2085">
      <w:pPr>
        <w:numPr>
          <w:ilvl w:val="0"/>
          <w:numId w:val="18"/>
        </w:numPr>
        <w:spacing w:after="160" w:line="259" w:lineRule="auto"/>
        <w:contextualSpacing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Estará compuesto un botón </w:t>
      </w:r>
      <w:r w:rsidR="00014BF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de cierre y de acepto cookies. </w:t>
      </w:r>
    </w:p>
    <w:p w:rsidR="00014BF9" w:rsidRDefault="00BF2085" w:rsidP="00BF2085">
      <w:pPr>
        <w:numPr>
          <w:ilvl w:val="0"/>
          <w:numId w:val="18"/>
        </w:numPr>
        <w:spacing w:after="160" w:line="259" w:lineRule="auto"/>
        <w:contextualSpacing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014BF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También contendrá un texto </w:t>
      </w:r>
      <w:r w:rsidR="00014BF9" w:rsidRPr="00014BF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donde se indica, </w:t>
      </w:r>
      <w:r w:rsidR="00014BF9" w:rsidRPr="00014BF9">
        <w:rPr>
          <w:color w:val="000000"/>
          <w:sz w:val="27"/>
          <w:szCs w:val="27"/>
        </w:rPr>
        <w:t>Utilizamos "cookies" propias y de terceros para elaborar información estadística y mostrarle publicidad personalizada a través del análisis de su navegación</w:t>
      </w:r>
    </w:p>
    <w:p w:rsidR="00BF2085" w:rsidRDefault="00014BF9" w:rsidP="00014BF9">
      <w:pPr>
        <w:numPr>
          <w:ilvl w:val="0"/>
          <w:numId w:val="18"/>
        </w:numPr>
        <w:spacing w:after="160" w:line="259" w:lineRule="auto"/>
        <w:contextualSpacing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Tendrá otro acceso a más información. </w:t>
      </w:r>
    </w:p>
    <w:p w:rsidR="00014BF9" w:rsidRDefault="00014BF9" w:rsidP="00014BF9">
      <w:pPr>
        <w:numPr>
          <w:ilvl w:val="0"/>
          <w:numId w:val="18"/>
        </w:numPr>
        <w:spacing w:after="160" w:line="259" w:lineRule="auto"/>
        <w:contextualSpacing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El color de fondo será, </w:t>
      </w:r>
      <w:r w:rsidRPr="00014BF9">
        <w:rPr>
          <w:rFonts w:asciiTheme="minorHAnsi" w:eastAsiaTheme="minorHAnsi" w:hAnsiTheme="minorHAnsi" w:cstheme="minorBidi"/>
          <w:sz w:val="22"/>
          <w:szCs w:val="22"/>
          <w:lang w:eastAsia="en-US"/>
        </w:rPr>
        <w:t>rgba(149, 148, 148,0.5)</w:t>
      </w:r>
    </w:p>
    <w:p w:rsidR="00BF2085" w:rsidRDefault="00014BF9" w:rsidP="00014BF9">
      <w:pPr>
        <w:spacing w:after="160" w:line="259" w:lineRule="auto"/>
        <w:ind w:left="720"/>
        <w:contextualSpacing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="00BF208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Debe quedar de la siguiente forma, </w:t>
      </w:r>
    </w:p>
    <w:p w:rsidR="00014BF9" w:rsidRPr="00E562C3" w:rsidRDefault="00014BF9" w:rsidP="00014BF9">
      <w:pPr>
        <w:spacing w:after="160" w:line="259" w:lineRule="auto"/>
        <w:ind w:left="720"/>
        <w:contextualSpacing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noProof/>
        </w:rPr>
        <w:drawing>
          <wp:inline distT="0" distB="0" distL="0" distR="0" wp14:anchorId="4BD53E46" wp14:editId="15449ACD">
            <wp:extent cx="5567143" cy="57150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76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085" w:rsidRPr="00E4315C" w:rsidRDefault="00BF2085" w:rsidP="00BF2085">
      <w:pPr>
        <w:spacing w:after="160" w:line="259" w:lineRule="auto"/>
        <w:contextualSpacing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1C5DA1" w:rsidRDefault="001C5DA1" w:rsidP="001C5DA1">
      <w:pPr>
        <w:spacing w:after="160" w:line="259" w:lineRule="auto"/>
        <w:ind w:left="720"/>
        <w:contextualSpacing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1C5DA1" w:rsidRPr="00D963CE" w:rsidRDefault="001C5DA1" w:rsidP="001C5DA1">
      <w:pPr>
        <w:spacing w:after="160" w:line="259" w:lineRule="auto"/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Metainformación de las páginas web.</w:t>
      </w:r>
    </w:p>
    <w:p w:rsidR="001C5DA1" w:rsidRDefault="001C5DA1" w:rsidP="001C5DA1">
      <w:pPr>
        <w:numPr>
          <w:ilvl w:val="0"/>
          <w:numId w:val="13"/>
        </w:numPr>
        <w:spacing w:after="160" w:line="259" w:lineRule="auto"/>
        <w:contextualSpacing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Debe contener 3 meta etiquetas con la descripción del sitio, las palabras clave y el autor.</w:t>
      </w:r>
    </w:p>
    <w:p w:rsidR="001C5DA1" w:rsidRDefault="001C5DA1" w:rsidP="001C5DA1">
      <w:pPr>
        <w:numPr>
          <w:ilvl w:val="0"/>
          <w:numId w:val="13"/>
        </w:numPr>
        <w:spacing w:after="160" w:line="259" w:lineRule="auto"/>
        <w:contextualSpacing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Debe contener un vínculo a la hoja de estilos CSS externa.</w:t>
      </w:r>
    </w:p>
    <w:p w:rsidR="001C5DA1" w:rsidRDefault="001C5DA1" w:rsidP="001C5DA1">
      <w:pPr>
        <w:numPr>
          <w:ilvl w:val="0"/>
          <w:numId w:val="13"/>
        </w:numPr>
        <w:spacing w:after="160" w:line="259" w:lineRule="auto"/>
        <w:contextualSpacing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Debe contener la etiqueta de compatibilidad con dispositivos móviles.</w:t>
      </w:r>
    </w:p>
    <w:p w:rsidR="008172E6" w:rsidRPr="00E4315C" w:rsidRDefault="008172E6" w:rsidP="001B0699">
      <w:pPr>
        <w:spacing w:after="160" w:line="259" w:lineRule="auto"/>
        <w:ind w:left="720"/>
        <w:contextualSpacing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9B3EEB" w:rsidRPr="009B3EEB" w:rsidRDefault="009B3EEB" w:rsidP="009B3EEB">
      <w:pPr>
        <w:spacing w:after="160" w:line="259" w:lineRule="auto"/>
        <w:rPr>
          <w:rFonts w:asciiTheme="minorHAnsi" w:eastAsiaTheme="minorHAnsi" w:hAnsiTheme="minorHAnsi" w:cstheme="minorBidi"/>
          <w:b/>
          <w:sz w:val="32"/>
          <w:szCs w:val="32"/>
          <w:lang w:eastAsia="en-US"/>
        </w:rPr>
      </w:pPr>
      <w:r w:rsidRPr="009B3EEB">
        <w:rPr>
          <w:rFonts w:asciiTheme="minorHAnsi" w:eastAsiaTheme="minorHAnsi" w:hAnsiTheme="minorHAnsi" w:cstheme="minorBidi"/>
          <w:b/>
          <w:sz w:val="32"/>
          <w:szCs w:val="32"/>
          <w:lang w:eastAsia="en-US"/>
        </w:rPr>
        <w:t>Sistema de puntuación.</w:t>
      </w:r>
    </w:p>
    <w:p w:rsidR="009B3EEB" w:rsidRPr="008172E6" w:rsidRDefault="009B3EEB" w:rsidP="00587BA4">
      <w:pPr>
        <w:pStyle w:val="Prrafodelista"/>
        <w:numPr>
          <w:ilvl w:val="0"/>
          <w:numId w:val="9"/>
        </w:numPr>
        <w:spacing w:after="0" w:line="360" w:lineRule="auto"/>
        <w:ind w:left="714" w:hanging="357"/>
        <w:contextualSpacing w:val="0"/>
        <w:jc w:val="left"/>
        <w:rPr>
          <w:rFonts w:ascii="Arial" w:hAnsi="Arial" w:cs="Arial"/>
          <w:color w:val="000000" w:themeColor="text1"/>
          <w:sz w:val="24"/>
          <w:szCs w:val="24"/>
        </w:rPr>
      </w:pPr>
      <w:r w:rsidRPr="008172E6">
        <w:rPr>
          <w:rFonts w:ascii="Arial" w:hAnsi="Arial" w:cs="Arial"/>
          <w:color w:val="000000" w:themeColor="text1"/>
          <w:sz w:val="24"/>
          <w:szCs w:val="24"/>
        </w:rPr>
        <w:t>Crear estructura básica HTML de los documentos. 1 punto.</w:t>
      </w:r>
    </w:p>
    <w:p w:rsidR="009B3EEB" w:rsidRPr="008172E6" w:rsidRDefault="009B3EEB" w:rsidP="00587BA4">
      <w:pPr>
        <w:pStyle w:val="Prrafodelista"/>
        <w:numPr>
          <w:ilvl w:val="0"/>
          <w:numId w:val="9"/>
        </w:numPr>
        <w:spacing w:after="0" w:line="360" w:lineRule="auto"/>
        <w:ind w:left="714" w:hanging="357"/>
        <w:contextualSpacing w:val="0"/>
        <w:jc w:val="left"/>
        <w:rPr>
          <w:rFonts w:ascii="Arial" w:hAnsi="Arial" w:cs="Arial"/>
          <w:color w:val="000000" w:themeColor="text1"/>
          <w:sz w:val="24"/>
          <w:szCs w:val="24"/>
        </w:rPr>
      </w:pPr>
      <w:r w:rsidRPr="008172E6">
        <w:rPr>
          <w:rFonts w:ascii="Arial" w:hAnsi="Arial" w:cs="Arial"/>
          <w:color w:val="000000" w:themeColor="text1"/>
          <w:sz w:val="24"/>
          <w:szCs w:val="24"/>
        </w:rPr>
        <w:t>Añadir etiquetas de metainformación a las páginas. 1 punto.</w:t>
      </w:r>
    </w:p>
    <w:p w:rsidR="009B3EEB" w:rsidRPr="008172E6" w:rsidRDefault="009B3EEB" w:rsidP="00587BA4">
      <w:pPr>
        <w:pStyle w:val="Prrafodelista"/>
        <w:numPr>
          <w:ilvl w:val="0"/>
          <w:numId w:val="9"/>
        </w:numPr>
        <w:spacing w:after="0" w:line="360" w:lineRule="auto"/>
        <w:ind w:left="714" w:hanging="357"/>
        <w:contextualSpacing w:val="0"/>
        <w:jc w:val="left"/>
        <w:rPr>
          <w:rFonts w:ascii="Arial" w:hAnsi="Arial" w:cs="Arial"/>
          <w:color w:val="000000" w:themeColor="text1"/>
          <w:sz w:val="24"/>
          <w:szCs w:val="24"/>
        </w:rPr>
      </w:pPr>
      <w:r w:rsidRPr="008172E6">
        <w:rPr>
          <w:rFonts w:ascii="Arial" w:hAnsi="Arial" w:cs="Arial"/>
          <w:color w:val="000000" w:themeColor="text1"/>
          <w:sz w:val="24"/>
          <w:szCs w:val="24"/>
        </w:rPr>
        <w:t>Estructurar el contenido con etiquetas semánticas. 1 punto.</w:t>
      </w:r>
    </w:p>
    <w:p w:rsidR="009B3EEB" w:rsidRPr="008172E6" w:rsidRDefault="009B3EEB" w:rsidP="00587BA4">
      <w:pPr>
        <w:pStyle w:val="Prrafodelista"/>
        <w:numPr>
          <w:ilvl w:val="0"/>
          <w:numId w:val="9"/>
        </w:numPr>
        <w:spacing w:after="0" w:line="360" w:lineRule="auto"/>
        <w:ind w:left="714" w:hanging="357"/>
        <w:contextualSpacing w:val="0"/>
        <w:jc w:val="left"/>
        <w:rPr>
          <w:rFonts w:ascii="Arial" w:hAnsi="Arial" w:cs="Arial"/>
          <w:color w:val="000000" w:themeColor="text1"/>
          <w:sz w:val="24"/>
          <w:szCs w:val="24"/>
        </w:rPr>
      </w:pPr>
      <w:r w:rsidRPr="008172E6">
        <w:rPr>
          <w:rFonts w:ascii="Arial" w:hAnsi="Arial" w:cs="Arial"/>
          <w:color w:val="000000" w:themeColor="text1"/>
          <w:sz w:val="24"/>
          <w:szCs w:val="24"/>
        </w:rPr>
        <w:lastRenderedPageBreak/>
        <w:t>Separar el texto con etiquetas de formato. 1 punto.</w:t>
      </w:r>
    </w:p>
    <w:p w:rsidR="009B3EEB" w:rsidRPr="008172E6" w:rsidRDefault="009B3EEB" w:rsidP="00587BA4">
      <w:pPr>
        <w:pStyle w:val="Prrafodelista"/>
        <w:numPr>
          <w:ilvl w:val="0"/>
          <w:numId w:val="9"/>
        </w:numPr>
        <w:spacing w:after="0" w:line="360" w:lineRule="auto"/>
        <w:ind w:left="714" w:hanging="357"/>
        <w:contextualSpacing w:val="0"/>
        <w:jc w:val="left"/>
        <w:rPr>
          <w:rFonts w:ascii="Arial" w:hAnsi="Arial" w:cs="Arial"/>
          <w:color w:val="000000" w:themeColor="text1"/>
          <w:sz w:val="24"/>
          <w:szCs w:val="24"/>
        </w:rPr>
      </w:pPr>
      <w:r w:rsidRPr="008172E6">
        <w:rPr>
          <w:rFonts w:ascii="Arial" w:hAnsi="Arial" w:cs="Arial"/>
          <w:color w:val="000000" w:themeColor="text1"/>
          <w:sz w:val="24"/>
          <w:szCs w:val="24"/>
        </w:rPr>
        <w:t>Aplicar etiquetas de cita al texto. 1 punto.</w:t>
      </w:r>
    </w:p>
    <w:p w:rsidR="009B3EEB" w:rsidRPr="008172E6" w:rsidRDefault="009B3EEB" w:rsidP="00587BA4">
      <w:pPr>
        <w:pStyle w:val="Prrafodelista"/>
        <w:numPr>
          <w:ilvl w:val="0"/>
          <w:numId w:val="9"/>
        </w:numPr>
        <w:spacing w:after="0" w:line="360" w:lineRule="auto"/>
        <w:ind w:left="714" w:hanging="357"/>
        <w:contextualSpacing w:val="0"/>
        <w:jc w:val="left"/>
        <w:rPr>
          <w:rFonts w:ascii="Arial" w:hAnsi="Arial" w:cs="Arial"/>
          <w:color w:val="000000" w:themeColor="text1"/>
          <w:sz w:val="24"/>
          <w:szCs w:val="24"/>
        </w:rPr>
      </w:pPr>
      <w:r w:rsidRPr="008172E6">
        <w:rPr>
          <w:rFonts w:ascii="Arial" w:hAnsi="Arial" w:cs="Arial"/>
          <w:color w:val="000000" w:themeColor="text1"/>
          <w:sz w:val="24"/>
          <w:szCs w:val="24"/>
        </w:rPr>
        <w:t>Crear tabla de contenidos con imágenes y enlaces. 1 punto.</w:t>
      </w:r>
    </w:p>
    <w:p w:rsidR="009B3EEB" w:rsidRPr="008172E6" w:rsidRDefault="009B3EEB" w:rsidP="00587BA4">
      <w:pPr>
        <w:pStyle w:val="Prrafodelista"/>
        <w:numPr>
          <w:ilvl w:val="0"/>
          <w:numId w:val="9"/>
        </w:numPr>
        <w:spacing w:after="0" w:line="360" w:lineRule="auto"/>
        <w:ind w:left="714" w:hanging="357"/>
        <w:contextualSpacing w:val="0"/>
        <w:jc w:val="left"/>
        <w:rPr>
          <w:rFonts w:ascii="Arial" w:hAnsi="Arial" w:cs="Arial"/>
          <w:color w:val="000000" w:themeColor="text1"/>
          <w:sz w:val="24"/>
          <w:szCs w:val="24"/>
        </w:rPr>
      </w:pPr>
      <w:r w:rsidRPr="008172E6">
        <w:rPr>
          <w:rFonts w:ascii="Arial" w:hAnsi="Arial" w:cs="Arial"/>
          <w:color w:val="000000" w:themeColor="text1"/>
          <w:sz w:val="24"/>
          <w:szCs w:val="24"/>
        </w:rPr>
        <w:t>Crear formulario HTML. 1 punto.</w:t>
      </w:r>
    </w:p>
    <w:p w:rsidR="009B3EEB" w:rsidRPr="008172E6" w:rsidRDefault="009B3EEB" w:rsidP="00587BA4">
      <w:pPr>
        <w:pStyle w:val="Prrafodelista"/>
        <w:numPr>
          <w:ilvl w:val="0"/>
          <w:numId w:val="9"/>
        </w:numPr>
        <w:spacing w:after="0" w:line="360" w:lineRule="auto"/>
        <w:ind w:left="714" w:hanging="357"/>
        <w:contextualSpacing w:val="0"/>
        <w:jc w:val="left"/>
        <w:rPr>
          <w:rFonts w:ascii="Arial" w:hAnsi="Arial" w:cs="Arial"/>
          <w:color w:val="000000" w:themeColor="text1"/>
          <w:sz w:val="24"/>
          <w:szCs w:val="24"/>
        </w:rPr>
      </w:pPr>
      <w:r w:rsidRPr="008172E6">
        <w:rPr>
          <w:rFonts w:ascii="Arial" w:hAnsi="Arial" w:cs="Arial"/>
          <w:color w:val="000000" w:themeColor="text1"/>
          <w:sz w:val="24"/>
          <w:szCs w:val="24"/>
        </w:rPr>
        <w:t>Crear hoja de estilos CSS. 1 punto.</w:t>
      </w:r>
    </w:p>
    <w:p w:rsidR="009B3EEB" w:rsidRPr="008172E6" w:rsidRDefault="009B3EEB" w:rsidP="00587BA4">
      <w:pPr>
        <w:pStyle w:val="Prrafodelista"/>
        <w:numPr>
          <w:ilvl w:val="0"/>
          <w:numId w:val="9"/>
        </w:numPr>
        <w:spacing w:after="0" w:line="360" w:lineRule="auto"/>
        <w:ind w:left="714" w:hanging="357"/>
        <w:contextualSpacing w:val="0"/>
        <w:jc w:val="left"/>
        <w:rPr>
          <w:rFonts w:ascii="Arial" w:hAnsi="Arial" w:cs="Arial"/>
          <w:color w:val="000000" w:themeColor="text1"/>
          <w:sz w:val="24"/>
          <w:szCs w:val="24"/>
        </w:rPr>
      </w:pPr>
      <w:r w:rsidRPr="008172E6">
        <w:rPr>
          <w:rFonts w:ascii="Arial" w:hAnsi="Arial" w:cs="Arial"/>
          <w:color w:val="000000" w:themeColor="text1"/>
          <w:sz w:val="24"/>
          <w:szCs w:val="24"/>
        </w:rPr>
        <w:t>Aplicar estilos CSS a las etiquetas HTML</w:t>
      </w:r>
      <w:r w:rsidR="00957D37">
        <w:rPr>
          <w:rFonts w:ascii="Arial" w:hAnsi="Arial" w:cs="Arial"/>
          <w:color w:val="000000" w:themeColor="text1"/>
          <w:sz w:val="24"/>
          <w:szCs w:val="24"/>
        </w:rPr>
        <w:t xml:space="preserve"> utilizadas</w:t>
      </w:r>
      <w:r w:rsidRPr="008172E6">
        <w:rPr>
          <w:rFonts w:ascii="Arial" w:hAnsi="Arial" w:cs="Arial"/>
          <w:color w:val="000000" w:themeColor="text1"/>
          <w:sz w:val="24"/>
          <w:szCs w:val="24"/>
        </w:rPr>
        <w:t>. 1 punto.</w:t>
      </w:r>
    </w:p>
    <w:p w:rsidR="00861352" w:rsidRDefault="009B3EEB" w:rsidP="00587BA4">
      <w:pPr>
        <w:pStyle w:val="Prrafodelista"/>
        <w:numPr>
          <w:ilvl w:val="0"/>
          <w:numId w:val="9"/>
        </w:numPr>
        <w:spacing w:after="0" w:line="360" w:lineRule="auto"/>
        <w:ind w:left="714" w:hanging="357"/>
        <w:contextualSpacing w:val="0"/>
        <w:jc w:val="left"/>
        <w:rPr>
          <w:rFonts w:ascii="Arial" w:hAnsi="Arial" w:cs="Arial"/>
          <w:color w:val="000000" w:themeColor="text1"/>
          <w:sz w:val="24"/>
          <w:szCs w:val="24"/>
        </w:rPr>
      </w:pPr>
      <w:r w:rsidRPr="008172E6">
        <w:rPr>
          <w:rFonts w:ascii="Arial" w:hAnsi="Arial" w:cs="Arial"/>
          <w:color w:val="000000" w:themeColor="text1"/>
          <w:sz w:val="24"/>
          <w:szCs w:val="24"/>
        </w:rPr>
        <w:t>Crear navegación a todas las páginas. 1 punto.</w:t>
      </w:r>
    </w:p>
    <w:p w:rsidR="001B0699" w:rsidRDefault="001B0699" w:rsidP="001B0699">
      <w:pPr>
        <w:pStyle w:val="Prrafodelista"/>
        <w:spacing w:after="0" w:line="360" w:lineRule="auto"/>
        <w:ind w:left="714"/>
        <w:contextualSpacing w:val="0"/>
        <w:jc w:val="left"/>
        <w:rPr>
          <w:rFonts w:ascii="Arial" w:hAnsi="Arial" w:cs="Arial"/>
          <w:color w:val="000000" w:themeColor="text1"/>
          <w:sz w:val="24"/>
          <w:szCs w:val="24"/>
        </w:rPr>
      </w:pPr>
    </w:p>
    <w:p w:rsidR="006D7570" w:rsidRDefault="006D7570" w:rsidP="001B0699">
      <w:pPr>
        <w:pStyle w:val="Prrafodelista"/>
        <w:spacing w:after="0" w:line="360" w:lineRule="auto"/>
        <w:ind w:left="714"/>
        <w:contextualSpacing w:val="0"/>
        <w:jc w:val="left"/>
        <w:rPr>
          <w:rFonts w:ascii="Arial" w:hAnsi="Arial" w:cs="Arial"/>
          <w:color w:val="000000" w:themeColor="text1"/>
          <w:sz w:val="24"/>
          <w:szCs w:val="24"/>
        </w:rPr>
      </w:pPr>
    </w:p>
    <w:p w:rsidR="00014BF9" w:rsidRDefault="00014BF9" w:rsidP="001B0699">
      <w:pPr>
        <w:pStyle w:val="Prrafodelista"/>
        <w:spacing w:after="0" w:line="360" w:lineRule="auto"/>
        <w:ind w:left="714"/>
        <w:contextualSpacing w:val="0"/>
        <w:jc w:val="left"/>
        <w:rPr>
          <w:rFonts w:ascii="Arial" w:hAnsi="Arial" w:cs="Arial"/>
          <w:color w:val="000000" w:themeColor="text1"/>
          <w:sz w:val="24"/>
          <w:szCs w:val="24"/>
        </w:rPr>
      </w:pPr>
    </w:p>
    <w:p w:rsidR="00014BF9" w:rsidRDefault="00014BF9" w:rsidP="001B0699">
      <w:pPr>
        <w:pStyle w:val="Prrafodelista"/>
        <w:spacing w:after="0" w:line="360" w:lineRule="auto"/>
        <w:ind w:left="714"/>
        <w:contextualSpacing w:val="0"/>
        <w:jc w:val="left"/>
        <w:rPr>
          <w:rFonts w:ascii="Arial" w:hAnsi="Arial" w:cs="Arial"/>
          <w:color w:val="000000" w:themeColor="text1"/>
          <w:sz w:val="24"/>
          <w:szCs w:val="24"/>
        </w:rPr>
      </w:pPr>
    </w:p>
    <w:p w:rsidR="00014BF9" w:rsidRDefault="00014BF9" w:rsidP="001B0699">
      <w:pPr>
        <w:pStyle w:val="Prrafodelista"/>
        <w:spacing w:after="0" w:line="360" w:lineRule="auto"/>
        <w:ind w:left="714"/>
        <w:contextualSpacing w:val="0"/>
        <w:jc w:val="left"/>
        <w:rPr>
          <w:rFonts w:ascii="Arial" w:hAnsi="Arial" w:cs="Arial"/>
          <w:color w:val="000000" w:themeColor="text1"/>
          <w:sz w:val="24"/>
          <w:szCs w:val="24"/>
        </w:rPr>
      </w:pPr>
    </w:p>
    <w:p w:rsidR="00014BF9" w:rsidRDefault="00014BF9" w:rsidP="001B0699">
      <w:pPr>
        <w:pStyle w:val="Prrafodelista"/>
        <w:spacing w:after="0" w:line="360" w:lineRule="auto"/>
        <w:ind w:left="714"/>
        <w:contextualSpacing w:val="0"/>
        <w:jc w:val="left"/>
        <w:rPr>
          <w:rFonts w:ascii="Arial" w:hAnsi="Arial" w:cs="Arial"/>
          <w:color w:val="000000" w:themeColor="text1"/>
          <w:sz w:val="24"/>
          <w:szCs w:val="24"/>
        </w:rPr>
      </w:pPr>
    </w:p>
    <w:p w:rsidR="00014BF9" w:rsidRDefault="00014BF9" w:rsidP="001B0699">
      <w:pPr>
        <w:pStyle w:val="Prrafodelista"/>
        <w:spacing w:after="0" w:line="360" w:lineRule="auto"/>
        <w:ind w:left="714"/>
        <w:contextualSpacing w:val="0"/>
        <w:jc w:val="left"/>
        <w:rPr>
          <w:rFonts w:ascii="Arial" w:hAnsi="Arial" w:cs="Arial"/>
          <w:color w:val="000000" w:themeColor="text1"/>
          <w:sz w:val="24"/>
          <w:szCs w:val="24"/>
        </w:rPr>
      </w:pPr>
    </w:p>
    <w:p w:rsidR="00014BF9" w:rsidRDefault="00014BF9" w:rsidP="001B0699">
      <w:pPr>
        <w:pStyle w:val="Prrafodelista"/>
        <w:spacing w:after="0" w:line="360" w:lineRule="auto"/>
        <w:ind w:left="714"/>
        <w:contextualSpacing w:val="0"/>
        <w:jc w:val="left"/>
        <w:rPr>
          <w:rFonts w:ascii="Arial" w:hAnsi="Arial" w:cs="Arial"/>
          <w:color w:val="000000" w:themeColor="text1"/>
          <w:sz w:val="24"/>
          <w:szCs w:val="24"/>
        </w:rPr>
      </w:pPr>
    </w:p>
    <w:p w:rsidR="00014BF9" w:rsidRDefault="00014BF9" w:rsidP="001B0699">
      <w:pPr>
        <w:pStyle w:val="Prrafodelista"/>
        <w:spacing w:after="0" w:line="360" w:lineRule="auto"/>
        <w:ind w:left="714"/>
        <w:contextualSpacing w:val="0"/>
        <w:jc w:val="left"/>
        <w:rPr>
          <w:rFonts w:ascii="Arial" w:hAnsi="Arial" w:cs="Arial"/>
          <w:color w:val="000000" w:themeColor="text1"/>
          <w:sz w:val="24"/>
          <w:szCs w:val="24"/>
        </w:rPr>
      </w:pPr>
    </w:p>
    <w:p w:rsidR="00014BF9" w:rsidRDefault="00014BF9" w:rsidP="001B0699">
      <w:pPr>
        <w:pStyle w:val="Prrafodelista"/>
        <w:spacing w:after="0" w:line="360" w:lineRule="auto"/>
        <w:ind w:left="714"/>
        <w:contextualSpacing w:val="0"/>
        <w:jc w:val="left"/>
        <w:rPr>
          <w:rFonts w:ascii="Arial" w:hAnsi="Arial" w:cs="Arial"/>
          <w:color w:val="000000" w:themeColor="text1"/>
          <w:sz w:val="24"/>
          <w:szCs w:val="24"/>
        </w:rPr>
      </w:pPr>
    </w:p>
    <w:p w:rsidR="00014BF9" w:rsidRDefault="00014BF9" w:rsidP="001B0699">
      <w:pPr>
        <w:pStyle w:val="Prrafodelista"/>
        <w:spacing w:after="0" w:line="360" w:lineRule="auto"/>
        <w:ind w:left="714"/>
        <w:contextualSpacing w:val="0"/>
        <w:jc w:val="left"/>
        <w:rPr>
          <w:rFonts w:ascii="Arial" w:hAnsi="Arial" w:cs="Arial"/>
          <w:color w:val="000000" w:themeColor="text1"/>
          <w:sz w:val="24"/>
          <w:szCs w:val="24"/>
        </w:rPr>
      </w:pPr>
    </w:p>
    <w:p w:rsidR="00014BF9" w:rsidRDefault="00014BF9" w:rsidP="001B0699">
      <w:pPr>
        <w:pStyle w:val="Prrafodelista"/>
        <w:spacing w:after="0" w:line="360" w:lineRule="auto"/>
        <w:ind w:left="714"/>
        <w:contextualSpacing w:val="0"/>
        <w:jc w:val="left"/>
        <w:rPr>
          <w:rFonts w:ascii="Arial" w:hAnsi="Arial" w:cs="Arial"/>
          <w:color w:val="000000" w:themeColor="text1"/>
          <w:sz w:val="24"/>
          <w:szCs w:val="24"/>
        </w:rPr>
      </w:pPr>
    </w:p>
    <w:p w:rsidR="00014BF9" w:rsidRDefault="00014BF9" w:rsidP="001B0699">
      <w:pPr>
        <w:pStyle w:val="Prrafodelista"/>
        <w:spacing w:after="0" w:line="360" w:lineRule="auto"/>
        <w:ind w:left="714"/>
        <w:contextualSpacing w:val="0"/>
        <w:jc w:val="left"/>
        <w:rPr>
          <w:rFonts w:ascii="Arial" w:hAnsi="Arial" w:cs="Arial"/>
          <w:color w:val="000000" w:themeColor="text1"/>
          <w:sz w:val="24"/>
          <w:szCs w:val="24"/>
        </w:rPr>
      </w:pPr>
    </w:p>
    <w:p w:rsidR="00014BF9" w:rsidRDefault="00014BF9" w:rsidP="001B0699">
      <w:pPr>
        <w:pStyle w:val="Prrafodelista"/>
        <w:spacing w:after="0" w:line="360" w:lineRule="auto"/>
        <w:ind w:left="714"/>
        <w:contextualSpacing w:val="0"/>
        <w:jc w:val="left"/>
        <w:rPr>
          <w:rFonts w:ascii="Arial" w:hAnsi="Arial" w:cs="Arial"/>
          <w:color w:val="000000" w:themeColor="text1"/>
          <w:sz w:val="24"/>
          <w:szCs w:val="24"/>
        </w:rPr>
      </w:pPr>
    </w:p>
    <w:p w:rsidR="006D7570" w:rsidRDefault="006D7570" w:rsidP="001B0699">
      <w:pPr>
        <w:pStyle w:val="Prrafodelista"/>
        <w:spacing w:after="0" w:line="360" w:lineRule="auto"/>
        <w:ind w:left="714"/>
        <w:contextualSpacing w:val="0"/>
        <w:jc w:val="left"/>
        <w:rPr>
          <w:rFonts w:ascii="Arial" w:hAnsi="Arial" w:cs="Arial"/>
          <w:color w:val="000000" w:themeColor="text1"/>
          <w:sz w:val="24"/>
          <w:szCs w:val="24"/>
        </w:rPr>
      </w:pPr>
    </w:p>
    <w:p w:rsidR="006D7570" w:rsidRDefault="006D7570" w:rsidP="001B0699">
      <w:pPr>
        <w:pStyle w:val="Prrafodelista"/>
        <w:spacing w:after="0" w:line="360" w:lineRule="auto"/>
        <w:ind w:left="714"/>
        <w:contextualSpacing w:val="0"/>
        <w:jc w:val="left"/>
        <w:rPr>
          <w:rFonts w:ascii="Arial" w:hAnsi="Arial" w:cs="Arial"/>
          <w:color w:val="000000" w:themeColor="text1"/>
          <w:sz w:val="24"/>
          <w:szCs w:val="24"/>
        </w:rPr>
      </w:pPr>
    </w:p>
    <w:p w:rsidR="006D7570" w:rsidRDefault="006D7570" w:rsidP="001B0699">
      <w:pPr>
        <w:pStyle w:val="Prrafodelista"/>
        <w:spacing w:after="0" w:line="360" w:lineRule="auto"/>
        <w:ind w:left="714"/>
        <w:contextualSpacing w:val="0"/>
        <w:jc w:val="left"/>
        <w:rPr>
          <w:rFonts w:ascii="Arial" w:hAnsi="Arial" w:cs="Arial"/>
          <w:color w:val="000000" w:themeColor="text1"/>
          <w:sz w:val="24"/>
          <w:szCs w:val="24"/>
        </w:rPr>
      </w:pPr>
    </w:p>
    <w:p w:rsidR="00014BF9" w:rsidRDefault="00014BF9" w:rsidP="001B0699">
      <w:pPr>
        <w:pStyle w:val="Prrafodelista"/>
        <w:spacing w:after="0" w:line="360" w:lineRule="auto"/>
        <w:ind w:left="714"/>
        <w:contextualSpacing w:val="0"/>
        <w:jc w:val="left"/>
        <w:rPr>
          <w:rFonts w:ascii="Arial" w:hAnsi="Arial" w:cs="Arial"/>
          <w:color w:val="000000" w:themeColor="text1"/>
          <w:sz w:val="24"/>
          <w:szCs w:val="24"/>
        </w:rPr>
      </w:pPr>
    </w:p>
    <w:p w:rsidR="00014BF9" w:rsidRDefault="00014BF9" w:rsidP="001B0699">
      <w:pPr>
        <w:pStyle w:val="Prrafodelista"/>
        <w:spacing w:after="0" w:line="360" w:lineRule="auto"/>
        <w:ind w:left="714"/>
        <w:contextualSpacing w:val="0"/>
        <w:jc w:val="left"/>
        <w:rPr>
          <w:rFonts w:ascii="Arial" w:hAnsi="Arial" w:cs="Arial"/>
          <w:color w:val="000000" w:themeColor="text1"/>
          <w:sz w:val="24"/>
          <w:szCs w:val="24"/>
        </w:rPr>
      </w:pPr>
    </w:p>
    <w:p w:rsidR="00014BF9" w:rsidRDefault="00014BF9" w:rsidP="001B0699">
      <w:pPr>
        <w:pStyle w:val="Prrafodelista"/>
        <w:spacing w:after="0" w:line="360" w:lineRule="auto"/>
        <w:ind w:left="714"/>
        <w:contextualSpacing w:val="0"/>
        <w:jc w:val="left"/>
        <w:rPr>
          <w:rFonts w:ascii="Arial" w:hAnsi="Arial" w:cs="Arial"/>
          <w:color w:val="000000" w:themeColor="text1"/>
          <w:sz w:val="24"/>
          <w:szCs w:val="24"/>
        </w:rPr>
      </w:pPr>
    </w:p>
    <w:p w:rsidR="00014BF9" w:rsidRDefault="00014BF9" w:rsidP="001B0699">
      <w:pPr>
        <w:pStyle w:val="Prrafodelista"/>
        <w:spacing w:after="0" w:line="360" w:lineRule="auto"/>
        <w:ind w:left="714"/>
        <w:contextualSpacing w:val="0"/>
        <w:jc w:val="left"/>
        <w:rPr>
          <w:rFonts w:ascii="Arial" w:hAnsi="Arial" w:cs="Arial"/>
          <w:color w:val="000000" w:themeColor="text1"/>
          <w:sz w:val="24"/>
          <w:szCs w:val="24"/>
        </w:rPr>
      </w:pPr>
    </w:p>
    <w:p w:rsidR="00014BF9" w:rsidRDefault="00014BF9" w:rsidP="001B0699">
      <w:pPr>
        <w:pStyle w:val="Prrafodelista"/>
        <w:spacing w:after="0" w:line="360" w:lineRule="auto"/>
        <w:ind w:left="714"/>
        <w:contextualSpacing w:val="0"/>
        <w:jc w:val="left"/>
        <w:rPr>
          <w:rFonts w:ascii="Arial" w:hAnsi="Arial" w:cs="Arial"/>
          <w:color w:val="000000" w:themeColor="text1"/>
          <w:sz w:val="24"/>
          <w:szCs w:val="24"/>
        </w:rPr>
      </w:pPr>
    </w:p>
    <w:p w:rsidR="00014BF9" w:rsidRDefault="00014BF9" w:rsidP="001B0699">
      <w:pPr>
        <w:pStyle w:val="Prrafodelista"/>
        <w:spacing w:after="0" w:line="360" w:lineRule="auto"/>
        <w:ind w:left="714"/>
        <w:contextualSpacing w:val="0"/>
        <w:jc w:val="left"/>
        <w:rPr>
          <w:rFonts w:ascii="Arial" w:hAnsi="Arial" w:cs="Arial"/>
          <w:color w:val="000000" w:themeColor="text1"/>
          <w:sz w:val="24"/>
          <w:szCs w:val="24"/>
        </w:rPr>
      </w:pPr>
    </w:p>
    <w:p w:rsidR="00014BF9" w:rsidRDefault="00014BF9" w:rsidP="001B0699">
      <w:pPr>
        <w:pStyle w:val="Prrafodelista"/>
        <w:spacing w:after="0" w:line="360" w:lineRule="auto"/>
        <w:ind w:left="714"/>
        <w:contextualSpacing w:val="0"/>
        <w:jc w:val="left"/>
        <w:rPr>
          <w:rFonts w:ascii="Arial" w:hAnsi="Arial" w:cs="Arial"/>
          <w:color w:val="000000" w:themeColor="text1"/>
          <w:sz w:val="24"/>
          <w:szCs w:val="24"/>
        </w:rPr>
      </w:pPr>
    </w:p>
    <w:p w:rsidR="00014BF9" w:rsidRDefault="00014BF9" w:rsidP="001B0699">
      <w:pPr>
        <w:pStyle w:val="Prrafodelista"/>
        <w:spacing w:after="0" w:line="360" w:lineRule="auto"/>
        <w:ind w:left="714"/>
        <w:contextualSpacing w:val="0"/>
        <w:jc w:val="left"/>
        <w:rPr>
          <w:rFonts w:ascii="Arial" w:hAnsi="Arial" w:cs="Arial"/>
          <w:color w:val="000000" w:themeColor="text1"/>
          <w:sz w:val="24"/>
          <w:szCs w:val="24"/>
        </w:rPr>
      </w:pPr>
    </w:p>
    <w:p w:rsidR="00014BF9" w:rsidRPr="00587BA4" w:rsidRDefault="00014BF9" w:rsidP="001B0699">
      <w:pPr>
        <w:pStyle w:val="Prrafodelista"/>
        <w:spacing w:after="0" w:line="360" w:lineRule="auto"/>
        <w:ind w:left="714"/>
        <w:contextualSpacing w:val="0"/>
        <w:jc w:val="left"/>
        <w:rPr>
          <w:rFonts w:ascii="Arial" w:hAnsi="Arial" w:cs="Arial"/>
          <w:color w:val="000000" w:themeColor="text1"/>
          <w:sz w:val="24"/>
          <w:szCs w:val="24"/>
        </w:rPr>
      </w:pPr>
    </w:p>
    <w:p w:rsidR="001B0699" w:rsidRDefault="000015A8" w:rsidP="00861352">
      <w:pPr>
        <w:spacing w:after="160" w:line="259" w:lineRule="auto"/>
        <w:jc w:val="center"/>
        <w:rPr>
          <w:rFonts w:asciiTheme="minorHAnsi" w:eastAsiaTheme="minorHAnsi" w:hAnsiTheme="minorHAnsi" w:cstheme="minorBidi"/>
          <w:b/>
          <w:sz w:val="36"/>
          <w:szCs w:val="22"/>
          <w:lang w:eastAsia="en-US"/>
        </w:rPr>
      </w:pPr>
      <w:r w:rsidRPr="000015A8">
        <w:rPr>
          <w:rFonts w:asciiTheme="minorHAnsi" w:eastAsiaTheme="minorHAnsi" w:hAnsiTheme="minorHAnsi" w:cstheme="minorBidi"/>
          <w:b/>
          <w:sz w:val="36"/>
          <w:szCs w:val="22"/>
          <w:lang w:eastAsia="en-US"/>
        </w:rPr>
        <w:lastRenderedPageBreak/>
        <w:t xml:space="preserve">Resultado a obtener </w:t>
      </w:r>
      <w:r w:rsidR="00A3225F">
        <w:rPr>
          <w:rFonts w:asciiTheme="minorHAnsi" w:eastAsiaTheme="minorHAnsi" w:hAnsiTheme="minorHAnsi" w:cstheme="minorBidi"/>
          <w:b/>
          <w:sz w:val="36"/>
          <w:szCs w:val="22"/>
          <w:lang w:eastAsia="en-US"/>
        </w:rPr>
        <w:t xml:space="preserve">página </w:t>
      </w:r>
      <w:r w:rsidR="00861352">
        <w:rPr>
          <w:rFonts w:asciiTheme="minorHAnsi" w:eastAsiaTheme="minorHAnsi" w:hAnsiTheme="minorHAnsi" w:cstheme="minorBidi"/>
          <w:b/>
          <w:sz w:val="36"/>
          <w:szCs w:val="22"/>
          <w:lang w:eastAsia="en-US"/>
        </w:rPr>
        <w:t>index.html</w:t>
      </w:r>
      <w:r w:rsidR="0019408A" w:rsidRPr="0019408A">
        <w:rPr>
          <w:rFonts w:asciiTheme="minorHAnsi" w:eastAsiaTheme="minorHAnsi" w:hAnsiTheme="minorHAnsi" w:cstheme="minorBidi"/>
          <w:b/>
          <w:sz w:val="36"/>
          <w:szCs w:val="22"/>
          <w:lang w:eastAsia="en-US"/>
        </w:rPr>
        <w:t xml:space="preserve"> </w:t>
      </w:r>
    </w:p>
    <w:p w:rsidR="00A3225F" w:rsidRPr="008B00F9" w:rsidRDefault="00A3225F" w:rsidP="00BF2085">
      <w:pPr>
        <w:spacing w:after="160" w:line="259" w:lineRule="auto"/>
        <w:rPr>
          <w:noProof/>
        </w:rPr>
      </w:pPr>
      <w:bookmarkStart w:id="0" w:name="_GoBack"/>
      <w:bookmarkEnd w:id="0"/>
    </w:p>
    <w:p w:rsidR="00587BA4" w:rsidRDefault="00BF2085" w:rsidP="00A3225F">
      <w:pPr>
        <w:spacing w:after="160" w:line="259" w:lineRule="auto"/>
        <w:jc w:val="center"/>
        <w:rPr>
          <w:rFonts w:asciiTheme="minorHAnsi" w:eastAsiaTheme="minorHAnsi" w:hAnsiTheme="minorHAnsi" w:cstheme="minorBidi"/>
          <w:b/>
          <w:sz w:val="36"/>
          <w:szCs w:val="22"/>
          <w:lang w:eastAsia="en-US"/>
        </w:rPr>
      </w:pPr>
      <w:r>
        <w:rPr>
          <w:noProof/>
        </w:rPr>
        <w:drawing>
          <wp:inline distT="0" distB="0" distL="0" distR="0" wp14:anchorId="0E4F2C21" wp14:editId="1EC3C332">
            <wp:extent cx="5607613" cy="393382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t="9667" b="5438"/>
                    <a:stretch/>
                  </pic:blipFill>
                  <pic:spPr bwMode="auto">
                    <a:xfrm>
                      <a:off x="0" y="0"/>
                      <a:ext cx="5612130" cy="39369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225F" w:rsidRPr="00D963CE" w:rsidRDefault="00BF2085" w:rsidP="00A3225F">
      <w:pPr>
        <w:spacing w:after="160" w:line="259" w:lineRule="auto"/>
        <w:jc w:val="center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noProof/>
        </w:rPr>
        <w:drawing>
          <wp:inline distT="0" distB="0" distL="0" distR="0" wp14:anchorId="48FCA32C" wp14:editId="7682E9AE">
            <wp:extent cx="5607612" cy="335280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t="9366" b="5438"/>
                    <a:stretch/>
                  </pic:blipFill>
                  <pic:spPr bwMode="auto">
                    <a:xfrm>
                      <a:off x="0" y="0"/>
                      <a:ext cx="5612130" cy="33555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3225F" w:rsidRPr="00D963CE" w:rsidSect="00067FB3">
      <w:footerReference w:type="default" r:id="rId12"/>
      <w:pgSz w:w="11906" w:h="16838"/>
      <w:pgMar w:top="1985" w:right="991" w:bottom="425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2533" w:rsidRDefault="000A2533">
      <w:r>
        <w:separator/>
      </w:r>
    </w:p>
  </w:endnote>
  <w:endnote w:type="continuationSeparator" w:id="0">
    <w:p w:rsidR="000A2533" w:rsidRDefault="000A25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 Italic">
    <w:altName w:val="Bookman Old Style"/>
    <w:charset w:val="00"/>
    <w:family w:val="roman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6D00" w:rsidRPr="00831D4A" w:rsidRDefault="00316D00" w:rsidP="0028074F">
    <w:pPr>
      <w:pStyle w:val="Piedepgina"/>
      <w:tabs>
        <w:tab w:val="clear" w:pos="4252"/>
        <w:tab w:val="clear" w:pos="8504"/>
        <w:tab w:val="left" w:pos="-2127"/>
        <w:tab w:val="left" w:pos="1515"/>
        <w:tab w:val="right" w:pos="10773"/>
        <w:tab w:val="right" w:pos="14034"/>
      </w:tabs>
      <w:rPr>
        <w:rFonts w:ascii="Arial" w:hAnsi="Arial" w:cs="Arial"/>
        <w:sz w:val="16"/>
        <w:szCs w:val="16"/>
      </w:rPr>
    </w:pPr>
    <w:r w:rsidRPr="00831D4A">
      <w:rPr>
        <w:rFonts w:ascii="Arial" w:hAnsi="Arial" w:cs="Arial"/>
        <w:sz w:val="16"/>
        <w:szCs w:val="16"/>
      </w:rPr>
      <w:tab/>
    </w:r>
    <w:r w:rsidRPr="00831D4A">
      <w:rPr>
        <w:rFonts w:ascii="Arial" w:hAnsi="Arial" w:cs="Arial"/>
        <w:sz w:val="16"/>
        <w:szCs w:val="16"/>
      </w:rPr>
      <w:tab/>
      <w:t xml:space="preserve">Pág. </w:t>
    </w:r>
    <w:r w:rsidRPr="00831D4A">
      <w:rPr>
        <w:rFonts w:ascii="Arial" w:hAnsi="Arial" w:cs="Arial"/>
        <w:b/>
        <w:sz w:val="16"/>
        <w:szCs w:val="16"/>
      </w:rPr>
      <w:fldChar w:fldCharType="begin"/>
    </w:r>
    <w:r w:rsidRPr="00831D4A">
      <w:rPr>
        <w:rFonts w:ascii="Arial" w:hAnsi="Arial" w:cs="Arial"/>
        <w:b/>
        <w:sz w:val="16"/>
        <w:szCs w:val="16"/>
      </w:rPr>
      <w:instrText xml:space="preserve"> PAGE </w:instrText>
    </w:r>
    <w:r w:rsidRPr="00831D4A">
      <w:rPr>
        <w:rFonts w:ascii="Arial" w:hAnsi="Arial" w:cs="Arial"/>
        <w:b/>
        <w:sz w:val="16"/>
        <w:szCs w:val="16"/>
      </w:rPr>
      <w:fldChar w:fldCharType="separate"/>
    </w:r>
    <w:r w:rsidR="00C54126">
      <w:rPr>
        <w:rFonts w:ascii="Arial" w:hAnsi="Arial" w:cs="Arial"/>
        <w:b/>
        <w:noProof/>
        <w:sz w:val="16"/>
        <w:szCs w:val="16"/>
      </w:rPr>
      <w:t>3</w:t>
    </w:r>
    <w:r w:rsidRPr="00831D4A">
      <w:rPr>
        <w:rFonts w:ascii="Arial" w:hAnsi="Arial" w:cs="Arial"/>
        <w:b/>
        <w:sz w:val="16"/>
        <w:szCs w:val="16"/>
      </w:rPr>
      <w:fldChar w:fldCharType="end"/>
    </w:r>
    <w:r w:rsidRPr="00831D4A">
      <w:rPr>
        <w:rFonts w:ascii="Arial" w:hAnsi="Arial" w:cs="Arial"/>
        <w:sz w:val="16"/>
        <w:szCs w:val="16"/>
      </w:rPr>
      <w:t xml:space="preserve"> de </w:t>
    </w:r>
    <w:r w:rsidRPr="00831D4A">
      <w:rPr>
        <w:rFonts w:ascii="Arial" w:hAnsi="Arial" w:cs="Arial"/>
        <w:b/>
        <w:sz w:val="16"/>
        <w:szCs w:val="16"/>
      </w:rPr>
      <w:fldChar w:fldCharType="begin"/>
    </w:r>
    <w:r w:rsidRPr="00831D4A">
      <w:rPr>
        <w:rFonts w:ascii="Arial" w:hAnsi="Arial" w:cs="Arial"/>
        <w:b/>
        <w:sz w:val="16"/>
        <w:szCs w:val="16"/>
      </w:rPr>
      <w:instrText xml:space="preserve"> NUMPAGES  </w:instrText>
    </w:r>
    <w:r w:rsidRPr="00831D4A">
      <w:rPr>
        <w:rFonts w:ascii="Arial" w:hAnsi="Arial" w:cs="Arial"/>
        <w:b/>
        <w:sz w:val="16"/>
        <w:szCs w:val="16"/>
      </w:rPr>
      <w:fldChar w:fldCharType="separate"/>
    </w:r>
    <w:r w:rsidR="00C54126">
      <w:rPr>
        <w:rFonts w:ascii="Arial" w:hAnsi="Arial" w:cs="Arial"/>
        <w:b/>
        <w:noProof/>
        <w:sz w:val="16"/>
        <w:szCs w:val="16"/>
      </w:rPr>
      <w:t>4</w:t>
    </w:r>
    <w:r w:rsidRPr="00831D4A">
      <w:rPr>
        <w:rFonts w:ascii="Arial" w:hAnsi="Arial" w:cs="Arial"/>
        <w:b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2533" w:rsidRDefault="000A2533">
      <w:r>
        <w:separator/>
      </w:r>
    </w:p>
  </w:footnote>
  <w:footnote w:type="continuationSeparator" w:id="0">
    <w:p w:rsidR="000A2533" w:rsidRDefault="000A25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2B575B"/>
    <w:multiLevelType w:val="hybridMultilevel"/>
    <w:tmpl w:val="1BA60F70"/>
    <w:lvl w:ilvl="0" w:tplc="A7F037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2C2923"/>
    <w:multiLevelType w:val="hybridMultilevel"/>
    <w:tmpl w:val="DC5C3C38"/>
    <w:lvl w:ilvl="0" w:tplc="48846D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500D4E"/>
    <w:multiLevelType w:val="hybridMultilevel"/>
    <w:tmpl w:val="542EF8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C9767A"/>
    <w:multiLevelType w:val="hybridMultilevel"/>
    <w:tmpl w:val="E278D61A"/>
    <w:lvl w:ilvl="0" w:tplc="5080C3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421E58"/>
    <w:multiLevelType w:val="hybridMultilevel"/>
    <w:tmpl w:val="DB780AF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C61202"/>
    <w:multiLevelType w:val="hybridMultilevel"/>
    <w:tmpl w:val="DB780AF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403A99"/>
    <w:multiLevelType w:val="hybridMultilevel"/>
    <w:tmpl w:val="DC5C3C38"/>
    <w:lvl w:ilvl="0" w:tplc="48846D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0476B7"/>
    <w:multiLevelType w:val="hybridMultilevel"/>
    <w:tmpl w:val="91F4B9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D464DE"/>
    <w:multiLevelType w:val="hybridMultilevel"/>
    <w:tmpl w:val="DB780AF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3A538AA"/>
    <w:multiLevelType w:val="hybridMultilevel"/>
    <w:tmpl w:val="DB780AF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7651611"/>
    <w:multiLevelType w:val="hybridMultilevel"/>
    <w:tmpl w:val="DB780AF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86013D4"/>
    <w:multiLevelType w:val="hybridMultilevel"/>
    <w:tmpl w:val="DB780AF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660D00"/>
    <w:multiLevelType w:val="hybridMultilevel"/>
    <w:tmpl w:val="DB780AF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819656E"/>
    <w:multiLevelType w:val="hybridMultilevel"/>
    <w:tmpl w:val="DB780AF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02B75FC"/>
    <w:multiLevelType w:val="hybridMultilevel"/>
    <w:tmpl w:val="DB780AF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6043D30"/>
    <w:multiLevelType w:val="hybridMultilevel"/>
    <w:tmpl w:val="3990BA6A"/>
    <w:lvl w:ilvl="0" w:tplc="0F00CC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96B56F2"/>
    <w:multiLevelType w:val="hybridMultilevel"/>
    <w:tmpl w:val="AA889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CBC0488"/>
    <w:multiLevelType w:val="hybridMultilevel"/>
    <w:tmpl w:val="16E47CFE"/>
    <w:lvl w:ilvl="0" w:tplc="70B42D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3"/>
  </w:num>
  <w:num w:numId="3">
    <w:abstractNumId w:val="4"/>
  </w:num>
  <w:num w:numId="4">
    <w:abstractNumId w:val="10"/>
  </w:num>
  <w:num w:numId="5">
    <w:abstractNumId w:val="17"/>
  </w:num>
  <w:num w:numId="6">
    <w:abstractNumId w:val="3"/>
  </w:num>
  <w:num w:numId="7">
    <w:abstractNumId w:val="1"/>
  </w:num>
  <w:num w:numId="8">
    <w:abstractNumId w:val="15"/>
  </w:num>
  <w:num w:numId="9">
    <w:abstractNumId w:val="7"/>
  </w:num>
  <w:num w:numId="10">
    <w:abstractNumId w:val="2"/>
  </w:num>
  <w:num w:numId="11">
    <w:abstractNumId w:val="9"/>
  </w:num>
  <w:num w:numId="12">
    <w:abstractNumId w:val="11"/>
  </w:num>
  <w:num w:numId="13">
    <w:abstractNumId w:val="5"/>
  </w:num>
  <w:num w:numId="14">
    <w:abstractNumId w:val="0"/>
  </w:num>
  <w:num w:numId="15">
    <w:abstractNumId w:val="6"/>
  </w:num>
  <w:num w:numId="16">
    <w:abstractNumId w:val="12"/>
  </w:num>
  <w:num w:numId="17">
    <w:abstractNumId w:val="8"/>
  </w:num>
  <w:num w:numId="18">
    <w:abstractNumId w:val="1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10F"/>
    <w:rsid w:val="000002C3"/>
    <w:rsid w:val="00000C93"/>
    <w:rsid w:val="000015A8"/>
    <w:rsid w:val="00014BF9"/>
    <w:rsid w:val="00043A7D"/>
    <w:rsid w:val="000629B4"/>
    <w:rsid w:val="00067FB3"/>
    <w:rsid w:val="000A2533"/>
    <w:rsid w:val="000A3FEB"/>
    <w:rsid w:val="000E2CAC"/>
    <w:rsid w:val="00115206"/>
    <w:rsid w:val="00117136"/>
    <w:rsid w:val="001536D8"/>
    <w:rsid w:val="0019408A"/>
    <w:rsid w:val="001A02A0"/>
    <w:rsid w:val="001B0699"/>
    <w:rsid w:val="001B0BA7"/>
    <w:rsid w:val="001C5DA1"/>
    <w:rsid w:val="002071FA"/>
    <w:rsid w:val="0023212B"/>
    <w:rsid w:val="00233BC1"/>
    <w:rsid w:val="00247DE1"/>
    <w:rsid w:val="0028074F"/>
    <w:rsid w:val="002829F4"/>
    <w:rsid w:val="002960D0"/>
    <w:rsid w:val="002A3C62"/>
    <w:rsid w:val="002C224F"/>
    <w:rsid w:val="002C42EF"/>
    <w:rsid w:val="002E2E8B"/>
    <w:rsid w:val="002E7976"/>
    <w:rsid w:val="00316441"/>
    <w:rsid w:val="00316D00"/>
    <w:rsid w:val="00327ED3"/>
    <w:rsid w:val="00362729"/>
    <w:rsid w:val="003A3D9E"/>
    <w:rsid w:val="003B1031"/>
    <w:rsid w:val="003E4BBD"/>
    <w:rsid w:val="00403B4C"/>
    <w:rsid w:val="00407BB8"/>
    <w:rsid w:val="00444AA8"/>
    <w:rsid w:val="00444E87"/>
    <w:rsid w:val="004851D0"/>
    <w:rsid w:val="004977D2"/>
    <w:rsid w:val="004A4C7D"/>
    <w:rsid w:val="004C6BEE"/>
    <w:rsid w:val="004F656B"/>
    <w:rsid w:val="00502DD7"/>
    <w:rsid w:val="00541790"/>
    <w:rsid w:val="005716E0"/>
    <w:rsid w:val="00587BA4"/>
    <w:rsid w:val="005B7734"/>
    <w:rsid w:val="005D4524"/>
    <w:rsid w:val="00614AFA"/>
    <w:rsid w:val="006215B7"/>
    <w:rsid w:val="00625E47"/>
    <w:rsid w:val="006274E9"/>
    <w:rsid w:val="00672BB2"/>
    <w:rsid w:val="006B6F3C"/>
    <w:rsid w:val="006D7570"/>
    <w:rsid w:val="006E7CD0"/>
    <w:rsid w:val="00733362"/>
    <w:rsid w:val="0074559E"/>
    <w:rsid w:val="00755074"/>
    <w:rsid w:val="00762CE3"/>
    <w:rsid w:val="00783858"/>
    <w:rsid w:val="00797DB2"/>
    <w:rsid w:val="007A7AFB"/>
    <w:rsid w:val="007B05E1"/>
    <w:rsid w:val="007D50C5"/>
    <w:rsid w:val="007E2002"/>
    <w:rsid w:val="00800A4D"/>
    <w:rsid w:val="008112D6"/>
    <w:rsid w:val="008172E6"/>
    <w:rsid w:val="008202F9"/>
    <w:rsid w:val="008207C6"/>
    <w:rsid w:val="00831D4A"/>
    <w:rsid w:val="00844F40"/>
    <w:rsid w:val="00861352"/>
    <w:rsid w:val="00882FB7"/>
    <w:rsid w:val="008A151B"/>
    <w:rsid w:val="008B00F9"/>
    <w:rsid w:val="008C6E0E"/>
    <w:rsid w:val="008E68C8"/>
    <w:rsid w:val="00902D92"/>
    <w:rsid w:val="00905DA4"/>
    <w:rsid w:val="009139EA"/>
    <w:rsid w:val="009353FE"/>
    <w:rsid w:val="00957D37"/>
    <w:rsid w:val="009B3EEB"/>
    <w:rsid w:val="009D21B0"/>
    <w:rsid w:val="009E00FA"/>
    <w:rsid w:val="009E3661"/>
    <w:rsid w:val="009F3E20"/>
    <w:rsid w:val="009F4E43"/>
    <w:rsid w:val="009F61BD"/>
    <w:rsid w:val="00A02EBE"/>
    <w:rsid w:val="00A23F6E"/>
    <w:rsid w:val="00A3225F"/>
    <w:rsid w:val="00A42C18"/>
    <w:rsid w:val="00A43CA9"/>
    <w:rsid w:val="00A524F0"/>
    <w:rsid w:val="00A62FB8"/>
    <w:rsid w:val="00AD38B1"/>
    <w:rsid w:val="00AD75F5"/>
    <w:rsid w:val="00AE247A"/>
    <w:rsid w:val="00AE63DE"/>
    <w:rsid w:val="00AF5D6C"/>
    <w:rsid w:val="00B50036"/>
    <w:rsid w:val="00B50207"/>
    <w:rsid w:val="00B86C47"/>
    <w:rsid w:val="00B92CF7"/>
    <w:rsid w:val="00BA010F"/>
    <w:rsid w:val="00BA75D2"/>
    <w:rsid w:val="00BB37E4"/>
    <w:rsid w:val="00BE0DD8"/>
    <w:rsid w:val="00BE5591"/>
    <w:rsid w:val="00BF2085"/>
    <w:rsid w:val="00C10EFD"/>
    <w:rsid w:val="00C17F37"/>
    <w:rsid w:val="00C2702E"/>
    <w:rsid w:val="00C54126"/>
    <w:rsid w:val="00C54607"/>
    <w:rsid w:val="00C715AF"/>
    <w:rsid w:val="00C73875"/>
    <w:rsid w:val="00C84E99"/>
    <w:rsid w:val="00CA21E4"/>
    <w:rsid w:val="00CE4C62"/>
    <w:rsid w:val="00CF08CD"/>
    <w:rsid w:val="00D179D7"/>
    <w:rsid w:val="00D7207D"/>
    <w:rsid w:val="00D92EB3"/>
    <w:rsid w:val="00D93D4D"/>
    <w:rsid w:val="00D963CE"/>
    <w:rsid w:val="00DC1B87"/>
    <w:rsid w:val="00DD1FB6"/>
    <w:rsid w:val="00DE28D2"/>
    <w:rsid w:val="00DE6E3A"/>
    <w:rsid w:val="00E22FE6"/>
    <w:rsid w:val="00E4315C"/>
    <w:rsid w:val="00E4392E"/>
    <w:rsid w:val="00E562C3"/>
    <w:rsid w:val="00E748ED"/>
    <w:rsid w:val="00E80CF3"/>
    <w:rsid w:val="00E870E9"/>
    <w:rsid w:val="00EC3AEE"/>
    <w:rsid w:val="00EF3E17"/>
    <w:rsid w:val="00EF4096"/>
    <w:rsid w:val="00F000D0"/>
    <w:rsid w:val="00F11353"/>
    <w:rsid w:val="00F21D8E"/>
    <w:rsid w:val="00F41EE5"/>
    <w:rsid w:val="00F5146B"/>
    <w:rsid w:val="00F77FA2"/>
    <w:rsid w:val="00F9143D"/>
    <w:rsid w:val="00FA1864"/>
    <w:rsid w:val="00FF0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CB80B2B4-D101-4E48-93B2-DCD71F58B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2CAC"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Univers Italic" w:hAnsi="Univers Italic"/>
      <w:spacing w:val="-2"/>
      <w:sz w:val="24"/>
      <w:lang w:val="es-ES_tradnl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rFonts w:ascii="Verdana" w:hAnsi="Verdana"/>
      <w:b/>
      <w:color w:val="FFFFFF"/>
      <w:spacing w:val="-2"/>
      <w:sz w:val="16"/>
      <w:lang w:val="es-ES_tradnl"/>
    </w:rPr>
  </w:style>
  <w:style w:type="paragraph" w:styleId="Ttulo3">
    <w:name w:val="heading 3"/>
    <w:basedOn w:val="Normal"/>
    <w:next w:val="Normal"/>
    <w:qFormat/>
    <w:pPr>
      <w:keepNext/>
      <w:tabs>
        <w:tab w:val="left" w:pos="-1440"/>
        <w:tab w:val="left" w:pos="-720"/>
        <w:tab w:val="left" w:pos="-403"/>
        <w:tab w:val="left" w:pos="9172"/>
      </w:tabs>
      <w:suppressAutoHyphens/>
      <w:spacing w:before="90" w:after="54"/>
      <w:ind w:right="-121"/>
      <w:jc w:val="center"/>
      <w:outlineLvl w:val="2"/>
    </w:pPr>
    <w:rPr>
      <w:rFonts w:ascii="Verdana" w:hAnsi="Verdana"/>
      <w:b/>
      <w:spacing w:val="-2"/>
      <w:sz w:val="16"/>
      <w:lang w:val="es-ES_tradnl"/>
    </w:rPr>
  </w:style>
  <w:style w:type="paragraph" w:styleId="Ttulo4">
    <w:name w:val="heading 4"/>
    <w:basedOn w:val="Normal"/>
    <w:next w:val="Normal"/>
    <w:qFormat/>
    <w:pPr>
      <w:keepNext/>
      <w:tabs>
        <w:tab w:val="left" w:pos="-1440"/>
        <w:tab w:val="left" w:pos="-720"/>
        <w:tab w:val="left" w:pos="-403"/>
        <w:tab w:val="left" w:pos="9172"/>
      </w:tabs>
      <w:suppressAutoHyphens/>
      <w:spacing w:before="90" w:after="54"/>
      <w:ind w:right="-121"/>
      <w:jc w:val="center"/>
      <w:outlineLvl w:val="3"/>
    </w:pPr>
    <w:rPr>
      <w:rFonts w:ascii="Verdana" w:hAnsi="Verdana"/>
      <w:b/>
      <w:spacing w:val="-2"/>
      <w:sz w:val="24"/>
      <w:lang w:val="es-ES_tradnl"/>
    </w:rPr>
  </w:style>
  <w:style w:type="paragraph" w:styleId="Ttulo5">
    <w:name w:val="heading 5"/>
    <w:basedOn w:val="Normal"/>
    <w:next w:val="Normal"/>
    <w:qFormat/>
    <w:pPr>
      <w:keepNext/>
      <w:tabs>
        <w:tab w:val="left" w:pos="-1440"/>
        <w:tab w:val="left" w:pos="-720"/>
        <w:tab w:val="left" w:pos="0"/>
        <w:tab w:val="left" w:pos="9172"/>
      </w:tabs>
      <w:suppressAutoHyphens/>
      <w:spacing w:before="90" w:after="54"/>
      <w:ind w:left="22"/>
      <w:jc w:val="center"/>
      <w:outlineLvl w:val="4"/>
    </w:pPr>
    <w:rPr>
      <w:rFonts w:ascii="Verdana" w:hAnsi="Verdana"/>
      <w:b/>
      <w:color w:val="FFFFFF"/>
      <w:spacing w:val="-2"/>
      <w:lang w:val="es-ES_tradnl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rFonts w:ascii="Verdana" w:hAnsi="Verdana"/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pPr>
      <w:jc w:val="both"/>
    </w:pPr>
    <w:rPr>
      <w:rFonts w:ascii="Univers Italic" w:hAnsi="Univers Italic"/>
      <w:spacing w:val="-2"/>
      <w:lang w:val="es-ES_tradnl"/>
    </w:rPr>
  </w:style>
  <w:style w:type="paragraph" w:styleId="Puesto">
    <w:name w:val="Title"/>
    <w:basedOn w:val="Normal"/>
    <w:qFormat/>
    <w:pPr>
      <w:jc w:val="center"/>
    </w:pPr>
    <w:rPr>
      <w:rFonts w:ascii="Arial" w:hAnsi="Arial"/>
      <w:b/>
      <w:sz w:val="32"/>
      <w:lang w:val="es-ES_tradnl"/>
    </w:rPr>
  </w:style>
  <w:style w:type="paragraph" w:styleId="Textoindependiente2">
    <w:name w:val="Body Text 2"/>
    <w:basedOn w:val="Normal"/>
    <w:pPr>
      <w:tabs>
        <w:tab w:val="left" w:pos="-1440"/>
        <w:tab w:val="left" w:pos="-720"/>
        <w:tab w:val="left" w:pos="-403"/>
        <w:tab w:val="left" w:pos="9172"/>
      </w:tabs>
      <w:suppressAutoHyphens/>
      <w:spacing w:before="90" w:after="54"/>
      <w:ind w:right="-121"/>
    </w:pPr>
    <w:rPr>
      <w:rFonts w:ascii="Verdana" w:hAnsi="Verdana"/>
      <w:b/>
      <w:spacing w:val="-2"/>
      <w:lang w:val="es-ES_tradnl"/>
    </w:rPr>
  </w:style>
  <w:style w:type="paragraph" w:styleId="Subttulo">
    <w:name w:val="Subtitle"/>
    <w:basedOn w:val="Normal"/>
    <w:qFormat/>
    <w:pPr>
      <w:jc w:val="center"/>
    </w:pPr>
    <w:rPr>
      <w:rFonts w:ascii="Verdana" w:hAnsi="Verdana"/>
      <w:b/>
      <w:sz w:val="24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E4BBD"/>
  </w:style>
  <w:style w:type="paragraph" w:customStyle="1" w:styleId="Plantilla1">
    <w:name w:val="Plantilla1"/>
    <w:basedOn w:val="Normal"/>
    <w:qFormat/>
    <w:rsid w:val="00CA21E4"/>
    <w:pPr>
      <w:pBdr>
        <w:bottom w:val="single" w:sz="12" w:space="1" w:color="002060"/>
      </w:pBdr>
      <w:spacing w:after="120"/>
      <w:jc w:val="both"/>
      <w:outlineLvl w:val="0"/>
    </w:pPr>
    <w:rPr>
      <w:rFonts w:ascii="Arial Narrow" w:eastAsia="Calibri" w:hAnsi="Arial Narrow"/>
      <w:b/>
      <w:caps/>
      <w:color w:val="002060"/>
      <w:sz w:val="28"/>
      <w:szCs w:val="28"/>
      <w:lang w:eastAsia="en-US"/>
    </w:rPr>
  </w:style>
  <w:style w:type="paragraph" w:customStyle="1" w:styleId="Nivel1">
    <w:name w:val="Nivel1"/>
    <w:basedOn w:val="Normal"/>
    <w:qFormat/>
    <w:rsid w:val="005B7734"/>
    <w:pPr>
      <w:spacing w:before="120" w:after="120"/>
      <w:jc w:val="both"/>
    </w:pPr>
    <w:rPr>
      <w:rFonts w:ascii="Arial Narrow" w:eastAsia="Calibri" w:hAnsi="Arial Narrow"/>
      <w:b/>
      <w:caps/>
      <w:color w:val="002060"/>
      <w:sz w:val="24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D963CE"/>
    <w:pPr>
      <w:spacing w:after="200" w:line="276" w:lineRule="auto"/>
      <w:ind w:left="720"/>
      <w:contextualSpacing/>
      <w:jc w:val="both"/>
    </w:pPr>
    <w:rPr>
      <w:rFonts w:ascii="Calibri" w:eastAsia="Calibri" w:hAnsi="Calibri"/>
      <w:sz w:val="22"/>
      <w:szCs w:val="22"/>
      <w:lang w:eastAsia="en-US"/>
    </w:rPr>
  </w:style>
  <w:style w:type="paragraph" w:styleId="Textodeglobo">
    <w:name w:val="Balloon Text"/>
    <w:basedOn w:val="Normal"/>
    <w:link w:val="TextodegloboCar"/>
    <w:rsid w:val="00316D0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316D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0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cespedes\Desktop\Plantillas%20elaboradas\Recepci&#243;n%20material%20did&#225;ctico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DE8706-6B4D-4F80-AC5C-F17BC59BB9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Recepción material didáctico.dot</Template>
  <TotalTime>1</TotalTime>
  <Pages>1</Pages>
  <Words>630</Words>
  <Characters>3465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                                    </vt:lpstr>
    </vt:vector>
  </TitlesOfParts>
  <Company>imaf</Company>
  <LinksUpToDate>false</LinksUpToDate>
  <CharactersWithSpaces>4087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Deloitte</dc:creator>
  <cp:lastModifiedBy>Usuario de Windows</cp:lastModifiedBy>
  <cp:revision>4</cp:revision>
  <cp:lastPrinted>2013-01-02T08:41:00Z</cp:lastPrinted>
  <dcterms:created xsi:type="dcterms:W3CDTF">2019-04-11T10:21:00Z</dcterms:created>
  <dcterms:modified xsi:type="dcterms:W3CDTF">2019-04-12T18:43:00Z</dcterms:modified>
</cp:coreProperties>
</file>